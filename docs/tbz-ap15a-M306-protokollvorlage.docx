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A89" w:rsidRPr="00290CC0" w:rsidRDefault="006D3F53" w:rsidP="00290CC0">
      <w:r>
        <w:rPr>
          <w:noProof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654143" behindDoc="0" locked="0" layoutInCell="1" allowOverlap="1" wp14:anchorId="6F24C98A" wp14:editId="7154A40C">
                <wp:simplePos x="0" y="0"/>
                <wp:positionH relativeFrom="column">
                  <wp:posOffset>-7809230</wp:posOffset>
                </wp:positionH>
                <wp:positionV relativeFrom="paragraph">
                  <wp:posOffset>3183255</wp:posOffset>
                </wp:positionV>
                <wp:extent cx="7550785" cy="4967478"/>
                <wp:effectExtent l="0" t="0" r="0" b="508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0785" cy="4967478"/>
                          <a:chOff x="0" y="0"/>
                          <a:chExt cx="7550785" cy="4967478"/>
                        </a:xfrm>
                      </wpg:grpSpPr>
                      <pic:pic xmlns:pic="http://schemas.openxmlformats.org/drawingml/2006/picture">
                        <pic:nvPicPr>
                          <pic:cNvPr id="73" name="Picture 7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95575" y="0"/>
                            <a:ext cx="4855210" cy="4867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1" name="Rectangle 71"/>
                        <wps:cNvSpPr/>
                        <wps:spPr>
                          <a:xfrm>
                            <a:off x="0" y="4857750"/>
                            <a:ext cx="7536637" cy="109728"/>
                          </a:xfrm>
                          <a:prstGeom prst="rect">
                            <a:avLst/>
                          </a:prstGeom>
                          <a:solidFill>
                            <a:srgbClr val="63AAC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D87A46" id="Group 81" o:spid="_x0000_s1026" style="position:absolute;margin-left:-614.9pt;margin-top:250.65pt;width:594.55pt;height:391.15pt;z-index:251654143" coordsize="75507,49674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3" o:spid="_x0000_s1027" type="#_x0000_t75" style="position:absolute;left:26955;width:48552;height:48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">
                  <v:imagedata r:id="rId6" o:title=""/>
                </v:shape>
                <v:rect id="Rectangle 71" o:spid="_x0000_s1028" style="position:absolute;top:48577;width:75366;height:1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" fillcolor="#63aace" stroked="f" strokeweight="1pt"/>
              </v:group>
            </w:pict>
          </mc:Fallback>
        </mc:AlternateContent>
      </w:r>
      <w:r w:rsidR="00C627DC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245E5D" wp14:editId="10451012">
                <wp:simplePos x="0" y="0"/>
                <wp:positionH relativeFrom="column">
                  <wp:posOffset>-180975</wp:posOffset>
                </wp:positionH>
                <wp:positionV relativeFrom="paragraph">
                  <wp:posOffset>2590800</wp:posOffset>
                </wp:positionV>
                <wp:extent cx="5857875" cy="359410"/>
                <wp:effectExtent l="0" t="0" r="0" b="254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 Black" w:hAnsi="Arial Black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  <w:id w:val="-448237712"/>
                              <w:showingPlcHdr/>
                              <w:text/>
                            </w:sdtPr>
                            <w:sdtEndPr/>
                            <w:sdtContent>
                              <w:p w:rsidR="001C19D8" w:rsidRPr="001C19D8" w:rsidRDefault="007B19F9" w:rsidP="001C19D8">
                                <w:pPr>
                                  <w:spacing w:after="0"/>
                                  <w:rPr>
                                    <w:rFonts w:ascii="Arial Black" w:hAnsi="Arial Black" w:cs="Arial"/>
                                    <w:b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  <w:b/>
                                    <w:color w:val="auto"/>
                                    <w:sz w:val="28"/>
                                  </w:rPr>
                                  <w:t>Genehmigung des Protokolls der letzten Sitzung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45E5D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-14.25pt;margin-top:204pt;width:461.25pt;height:28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" filled="f" stroked="f" strokeweight=".5pt">
                <v:textbox>
                  <w:txbxContent>
                    <w:sdt>
                      <w:sdtPr>
                        <w:rPr>
                          <w:rFonts w:ascii="Arial Black" w:hAnsi="Arial Black" w:cs="Arial"/>
                          <w:b/>
                          <w:color w:val="auto"/>
                          <w:sz w:val="28"/>
                          <w:szCs w:val="28"/>
                        </w:rPr>
                        <w:id w:val="-448237712"/>
                        <w:showingPlcHdr/>
                        <w:text/>
                      </w:sdtPr>
                      <w:sdtEndPr/>
                      <w:sdtContent>
                        <w:p w:rsidR="001C19D8" w:rsidRPr="001C19D8" w:rsidRDefault="007B19F9" w:rsidP="001C19D8">
                          <w:pPr>
                            <w:spacing w:after="0"/>
                            <w:rPr>
                              <w:rFonts w:ascii="Arial Black" w:hAnsi="Arial Black" w:cs="Arial"/>
                              <w:b/>
                              <w:color w:val="auto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Black" w:hAnsi="Arial Black"/>
                              <w:b/>
                              <w:color w:val="auto"/>
                              <w:sz w:val="28"/>
                            </w:rPr>
                            <w:t>Genehmigung des Protokolls der letzten Sitzung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7B19F9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636DFF" wp14:editId="3C7FDA2E">
                <wp:simplePos x="0" y="0"/>
                <wp:positionH relativeFrom="margin">
                  <wp:posOffset>1057275</wp:posOffset>
                </wp:positionH>
                <wp:positionV relativeFrom="paragraph">
                  <wp:posOffset>-581025</wp:posOffset>
                </wp:positionV>
                <wp:extent cx="4335145" cy="4381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14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auto"/>
                                <w:sz w:val="38"/>
                                <w:szCs w:val="38"/>
                              </w:rPr>
                              <w:id w:val="2040001518"/>
                              <w:text/>
                            </w:sdtPr>
                            <w:sdtEndPr/>
                            <w:sdtContent>
                              <w:p w:rsidR="001C19D8" w:rsidRPr="00263EEB" w:rsidRDefault="00E36A9B" w:rsidP="001C19D8">
                                <w:pPr>
                                  <w:spacing w:after="0" w:line="540" w:lineRule="exact"/>
                                  <w:rPr>
                                    <w:rFonts w:ascii="Arial" w:hAnsi="Arial" w:cs="Arial"/>
                                    <w:b/>
                                    <w:color w:val="auto"/>
                                    <w:sz w:val="38"/>
                                    <w:szCs w:val="3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/>
                                    <w:b/>
                                    <w:color w:val="auto"/>
                                    <w:sz w:val="38"/>
                                    <w:szCs w:val="38"/>
                                  </w:rPr>
                                  <w:t>NoteMasters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36DFF" id="Text Box 35" o:spid="_x0000_s1027" type="#_x0000_t202" style="position:absolute;margin-left:83.25pt;margin-top:-45.75pt;width:341.35pt;height:34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" filled="f" stroked="f" strokeweight=".5pt">
                <v:textbox>
                  <w:txbxContent>
                    <w:sdt>
                      <w:sdtPr>
                        <w:rPr>
                          <w:rFonts w:ascii="Arial" w:hAnsi="Arial" w:cs="Arial"/>
                          <w:b/>
                          <w:color w:val="auto"/>
                          <w:sz w:val="38"/>
                          <w:szCs w:val="38"/>
                        </w:rPr>
                        <w:id w:val="2040001518"/>
                        <w:text/>
                      </w:sdtPr>
                      <w:sdtEndPr/>
                      <w:sdtContent>
                        <w:p w:rsidR="001C19D8" w:rsidRPr="00263EEB" w:rsidRDefault="00E36A9B" w:rsidP="001C19D8">
                          <w:pPr>
                            <w:spacing w:after="0" w:line="540" w:lineRule="exact"/>
                            <w:rPr>
                              <w:rFonts w:ascii="Arial" w:hAnsi="Arial" w:cs="Arial"/>
                              <w:b/>
                              <w:color w:val="auto"/>
                              <w:sz w:val="38"/>
                              <w:szCs w:val="38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b/>
                              <w:color w:val="auto"/>
                              <w:sz w:val="38"/>
                              <w:szCs w:val="38"/>
                            </w:rPr>
                            <w:t>NoteMasters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  <w:r w:rsidR="00263EEB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9419F2" wp14:editId="29B40293">
                <wp:simplePos x="0" y="0"/>
                <wp:positionH relativeFrom="page">
                  <wp:align>left</wp:align>
                </wp:positionH>
                <wp:positionV relativeFrom="paragraph">
                  <wp:posOffset>-600075</wp:posOffset>
                </wp:positionV>
                <wp:extent cx="1986455" cy="793750"/>
                <wp:effectExtent l="0" t="0" r="0" b="63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455" cy="793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id w:val="1475258672"/>
                              <w:showingPlcHdr/>
                              <w:text w:multiLine="1"/>
                            </w:sdtPr>
                            <w:sdtEndPr/>
                            <w:sdtContent>
                              <w:p w:rsidR="000D6229" w:rsidRPr="00263EEB" w:rsidRDefault="000D6229" w:rsidP="000D6229">
                                <w:pPr>
                                  <w:spacing w:after="0" w:line="540" w:lineRule="exact"/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 w:rsidRPr="00263EEB">
                                  <w:rPr>
                                    <w:rFonts w:ascii="Arial" w:hAnsi="Arial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SITZUNG</w:t>
                                </w:r>
                                <w:r w:rsidR="005F21F8">
                                  <w:rPr>
                                    <w:rFonts w:ascii="Arial" w:hAnsi="Arial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S-</w:t>
                                </w:r>
                                <w:r w:rsidRPr="00263EEB">
                                  <w:rPr>
                                    <w:rFonts w:ascii="Arial" w:hAnsi="Arial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</w:p>
                              <w:p w:rsidR="001C19D8" w:rsidRPr="00263EEB" w:rsidRDefault="000D6229" w:rsidP="000D6229">
                                <w:pPr>
                                  <w:spacing w:after="0" w:line="540" w:lineRule="exact"/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 w:rsidRPr="00263EEB">
                                  <w:rPr>
                                    <w:rFonts w:ascii="Arial" w:hAnsi="Arial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PROTOKOLL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419F2" id="Text Box 34" o:spid="_x0000_s1028" type="#_x0000_t202" style="position:absolute;margin-left:0;margin-top:-47.25pt;width:156.4pt;height:62.5pt;z-index:2516807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" filled="f" stroked="f" strokeweight=".5pt">
                <v:textbox>
                  <w:txbxContent>
                    <w:sdt>
                      <w:sdtP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  <w:id w:val="1475258672"/>
                        <w:showingPlcHdr/>
                        <w:text w:multiLine="1"/>
                      </w:sdtPr>
                      <w:sdtEndPr/>
                      <w:sdtContent>
                        <w:p w:rsidR="000D6229" w:rsidRPr="00263EEB" w:rsidRDefault="000D6229" w:rsidP="000D6229">
                          <w:pPr>
                            <w:spacing w:after="0" w:line="540" w:lineRule="exac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 w:rsidRPr="00263EEB">
                            <w:rPr>
                              <w:rFonts w:ascii="Arial" w:hAnsi="Arial"/>
                              <w:b/>
                              <w:color w:val="FFFFFF" w:themeColor="background1"/>
                              <w:sz w:val="44"/>
                              <w:szCs w:val="44"/>
                            </w:rPr>
                            <w:t>SITZUNG</w:t>
                          </w:r>
                          <w:r w:rsidR="005F21F8">
                            <w:rPr>
                              <w:rFonts w:ascii="Arial" w:hAnsi="Arial"/>
                              <w:b/>
                              <w:color w:val="FFFFFF" w:themeColor="background1"/>
                              <w:sz w:val="44"/>
                              <w:szCs w:val="44"/>
                            </w:rPr>
                            <w:t>S-</w:t>
                          </w:r>
                          <w:r w:rsidRPr="00263EEB">
                            <w:rPr>
                              <w:rFonts w:ascii="Arial" w:hAnsi="Arial"/>
                              <w:b/>
                              <w:color w:val="FFFFFF" w:themeColor="background1"/>
                              <w:sz w:val="44"/>
                              <w:szCs w:val="44"/>
                            </w:rPr>
                            <w:t xml:space="preserve"> </w:t>
                          </w:r>
                        </w:p>
                        <w:p w:rsidR="001C19D8" w:rsidRPr="00263EEB" w:rsidRDefault="000D6229" w:rsidP="000D6229">
                          <w:pPr>
                            <w:spacing w:after="0" w:line="540" w:lineRule="exac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 w:rsidRPr="00263EEB">
                            <w:rPr>
                              <w:rFonts w:ascii="Arial" w:hAnsi="Arial"/>
                              <w:b/>
                              <w:color w:val="FFFFFF" w:themeColor="background1"/>
                              <w:sz w:val="44"/>
                              <w:szCs w:val="44"/>
                            </w:rPr>
                            <w:t>PROTOKOLL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  <w:r w:rsidR="00F77492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5DD0D6" wp14:editId="1A216AFC">
                <wp:simplePos x="0" y="0"/>
                <wp:positionH relativeFrom="margin">
                  <wp:posOffset>2051685</wp:posOffset>
                </wp:positionH>
                <wp:positionV relativeFrom="paragraph">
                  <wp:posOffset>-152400</wp:posOffset>
                </wp:positionV>
                <wp:extent cx="3262630" cy="355600"/>
                <wp:effectExtent l="0" t="0" r="0" b="63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263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id w:val="-1844007219"/>
                              <w:lock w:val="sdtLocked"/>
                              <w:showingPlcHdr/>
                              <w:date>
                                <w:dateFormat w:val="dd/MM/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C19D8" w:rsidRPr="001C19D8" w:rsidRDefault="000D6229" w:rsidP="00F77492">
                                <w:pPr>
                                  <w:spacing w:after="0"/>
                                  <w:jc w:val="right"/>
                                  <w:rPr>
                                    <w:rFonts w:ascii="Arial" w:hAnsi="Arial" w:cs="Arial"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 w:rsidRPr="001C19D8">
                                  <w:rPr>
                                    <w:rFonts w:ascii="Arial" w:hAnsi="Arial" w:cs="Arial"/>
                                    <w:color w:val="auto"/>
                                    <w:sz w:val="28"/>
                                    <w:szCs w:val="28"/>
                                  </w:rPr>
                                  <w:t>[</w:t>
                                </w:r>
                                <w:r w:rsidR="009003C5" w:rsidRPr="009003C5">
                                  <w:rPr>
                                    <w:rFonts w:ascii="Arial" w:hAnsi="Arial" w:cs="Arial"/>
                                    <w:color w:val="auto"/>
                                    <w:sz w:val="28"/>
                                    <w:szCs w:val="28"/>
                                  </w:rPr>
                                  <w:t>Klicken, um Datum auszuwählen</w:t>
                                </w:r>
                                <w:r w:rsidRPr="001C19D8">
                                  <w:rPr>
                                    <w:rFonts w:ascii="Arial" w:hAnsi="Arial" w:cs="Arial"/>
                                    <w:color w:val="auto"/>
                                    <w:sz w:val="28"/>
                                    <w:szCs w:val="28"/>
                                  </w:rPr>
                                  <w:t>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DD0D6" id="Text Box 36" o:spid="_x0000_s1029" type="#_x0000_t202" style="position:absolute;margin-left:161.55pt;margin-top:-12pt;width:256.9pt;height:2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" filled="f" stroked="f" strokeweight=".5pt">
                <v:textbox>
                  <w:txbxContent>
                    <w:sdt>
                      <w:sdtPr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id w:val="-1844007219"/>
                        <w:lock w:val="sdtLocked"/>
                        <w:showingPlcHdr/>
                        <w:date>
                          <w:dateFormat w:val="dd/MM/yyyy"/>
                          <w:lid w:val="de-DE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1C19D8" w:rsidRPr="001C19D8" w:rsidRDefault="000D6229" w:rsidP="00F77492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auto"/>
                              <w:sz w:val="28"/>
                              <w:szCs w:val="28"/>
                            </w:rPr>
                          </w:pPr>
                          <w:r w:rsidRPr="001C19D8">
                            <w:rPr>
                              <w:rFonts w:ascii="Arial" w:hAnsi="Arial" w:cs="Arial"/>
                              <w:color w:val="auto"/>
                              <w:sz w:val="28"/>
                              <w:szCs w:val="28"/>
                            </w:rPr>
                            <w:t>[</w:t>
                          </w:r>
                          <w:r w:rsidR="009003C5" w:rsidRPr="009003C5">
                            <w:rPr>
                              <w:rFonts w:ascii="Arial" w:hAnsi="Arial" w:cs="Arial"/>
                              <w:color w:val="auto"/>
                              <w:sz w:val="28"/>
                              <w:szCs w:val="28"/>
                            </w:rPr>
                            <w:t>Klicken, um Datum auszuwählen</w:t>
                          </w:r>
                          <w:r w:rsidRPr="001C19D8">
                            <w:rPr>
                              <w:rFonts w:ascii="Arial" w:hAnsi="Arial" w:cs="Arial"/>
                              <w:color w:val="auto"/>
                              <w:sz w:val="28"/>
                              <w:szCs w:val="28"/>
                            </w:rPr>
                            <w:t>]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bookmarkEnd w:id="0"/>
      <w:r w:rsidR="007D102E">
        <w:rPr>
          <w:noProof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1C6AFBB" wp14:editId="7E5071A5">
                <wp:simplePos x="0" y="0"/>
                <wp:positionH relativeFrom="column">
                  <wp:posOffset>-923925</wp:posOffset>
                </wp:positionH>
                <wp:positionV relativeFrom="paragraph">
                  <wp:posOffset>-666750</wp:posOffset>
                </wp:positionV>
                <wp:extent cx="7567930" cy="937895"/>
                <wp:effectExtent l="0" t="0" r="13970" b="1460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7930" cy="937895"/>
                          <a:chOff x="-19050" y="0"/>
                          <a:chExt cx="7568123" cy="938254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-19050" y="0"/>
                            <a:ext cx="2165847" cy="938254"/>
                          </a:xfrm>
                          <a:custGeom>
                            <a:avLst/>
                            <a:gdLst>
                              <a:gd name="connsiteX0" fmla="*/ 0 w 2146300"/>
                              <a:gd name="connsiteY0" fmla="*/ 0 h 937895"/>
                              <a:gd name="connsiteX1" fmla="*/ 2146300 w 2146300"/>
                              <a:gd name="connsiteY1" fmla="*/ 0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1772589 w 2146300"/>
                              <a:gd name="connsiteY1" fmla="*/ 795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46300" h="937895">
                                <a:moveTo>
                                  <a:pt x="0" y="0"/>
                                </a:moveTo>
                                <a:lnTo>
                                  <a:pt x="1772589" y="7951"/>
                                </a:lnTo>
                                <a:lnTo>
                                  <a:pt x="2146300" y="937895"/>
                                </a:lnTo>
                                <a:lnTo>
                                  <a:pt x="0" y="937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AAC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3"/>
                        <wps:cNvSpPr/>
                        <wps:spPr>
                          <a:xfrm rot="10800000">
                            <a:off x="1857375" y="0"/>
                            <a:ext cx="4317558" cy="938254"/>
                          </a:xfrm>
                          <a:custGeom>
                            <a:avLst/>
                            <a:gdLst>
                              <a:gd name="connsiteX0" fmla="*/ 0 w 2146300"/>
                              <a:gd name="connsiteY0" fmla="*/ 0 h 937895"/>
                              <a:gd name="connsiteX1" fmla="*/ 2146300 w 2146300"/>
                              <a:gd name="connsiteY1" fmla="*/ 0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1772589 w 2146300"/>
                              <a:gd name="connsiteY1" fmla="*/ 795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1966278 w 2146300"/>
                              <a:gd name="connsiteY1" fmla="*/ 795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1958373 w 2146300"/>
                              <a:gd name="connsiteY1" fmla="*/ 795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46300" h="937895">
                                <a:moveTo>
                                  <a:pt x="0" y="0"/>
                                </a:moveTo>
                                <a:lnTo>
                                  <a:pt x="1958373" y="7951"/>
                                </a:lnTo>
                                <a:lnTo>
                                  <a:pt x="2146300" y="937895"/>
                                </a:lnTo>
                                <a:lnTo>
                                  <a:pt x="0" y="937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F3F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276975" y="0"/>
                            <a:ext cx="1272098" cy="9378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B4D8E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006737" id="Group 74" o:spid="_x0000_s1026" style="position:absolute;margin-left:-72.75pt;margin-top:-52.5pt;width:595.9pt;height:73.85pt;z-index:251655168;mso-width-relative:margin" coordorigin="-190" coordsize="75681,9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">
                <v:shape id="Rectangle 3" o:spid="_x0000_s1027" style="position:absolute;left:-190;width:21657;height:9382;visibility:visible;mso-wrap-style:square;v-text-anchor:middle" coordsize="2146300,937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" path="m,l1772589,7951r373711,929944l,937895,,xe" fillcolor="#63aace" stroked="f" strokeweight="1pt">
                  <v:stroke joinstyle="miter"/>
                  <v:path arrowok="t" o:connecttype="custom" o:connectlocs="0,0;1788733,7954;2165847,938254;0,938254;0,0" o:connectangles="0,0,0,0,0"/>
                </v:shape>
                <v:shape id="Rectangle 3" o:spid="_x0000_s1028" style="position:absolute;left:18573;width:43176;height:9382;rotation:180;visibility:visible;mso-wrap-style:square;v-text-anchor:middle" coordsize="2146300,937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" path="m,l1958373,7951r187927,929944l,937895,,xe" fillcolor="#dff3f9" stroked="f" strokeweight="1pt">
                  <v:stroke joinstyle="miter"/>
                  <v:path arrowok="t" o:connecttype="custom" o:connectlocs="0,0;3939519,7954;4317558,938254;0,938254;0,0" o:connectangles="0,0,0,0,0"/>
                </v:shape>
                <v:rect id="Rectangle 21" o:spid="_x0000_s1029" style="position:absolute;left:62769;width:12721;height:9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" filled="f" strokecolor="#b4d8e3" strokeweight="1pt"/>
              </v:group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E4B4CAD" wp14:editId="09C96CE1">
                <wp:simplePos x="0" y="0"/>
                <wp:positionH relativeFrom="column">
                  <wp:posOffset>-914400</wp:posOffset>
                </wp:positionH>
                <wp:positionV relativeFrom="paragraph">
                  <wp:posOffset>4972050</wp:posOffset>
                </wp:positionV>
                <wp:extent cx="7561580" cy="368300"/>
                <wp:effectExtent l="0" t="0" r="1270" b="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1580" cy="368300"/>
                          <a:chOff x="0" y="0"/>
                          <a:chExt cx="7561580" cy="368300"/>
                        </a:xfrm>
                      </wpg:grpSpPr>
                      <wps:wsp>
                        <wps:cNvPr id="30" name="Rectangle 3"/>
                        <wps:cNvSpPr/>
                        <wps:spPr>
                          <a:xfrm>
                            <a:off x="0" y="0"/>
                            <a:ext cx="654050" cy="359410"/>
                          </a:xfrm>
                          <a:custGeom>
                            <a:avLst/>
                            <a:gdLst>
                              <a:gd name="connsiteX0" fmla="*/ 0 w 2146300"/>
                              <a:gd name="connsiteY0" fmla="*/ 0 h 937895"/>
                              <a:gd name="connsiteX1" fmla="*/ 2146300 w 2146300"/>
                              <a:gd name="connsiteY1" fmla="*/ 0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1772589 w 2146300"/>
                              <a:gd name="connsiteY1" fmla="*/ 795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46300" h="937895">
                                <a:moveTo>
                                  <a:pt x="0" y="0"/>
                                </a:moveTo>
                                <a:lnTo>
                                  <a:pt x="1772589" y="7951"/>
                                </a:lnTo>
                                <a:lnTo>
                                  <a:pt x="2146300" y="937895"/>
                                </a:lnTo>
                                <a:lnTo>
                                  <a:pt x="0" y="937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AC36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"/>
                        <wps:cNvSpPr/>
                        <wps:spPr>
                          <a:xfrm rot="10800000">
                            <a:off x="571500" y="0"/>
                            <a:ext cx="6990080" cy="368300"/>
                          </a:xfrm>
                          <a:custGeom>
                            <a:avLst/>
                            <a:gdLst>
                              <a:gd name="connsiteX0" fmla="*/ 0 w 2146300"/>
                              <a:gd name="connsiteY0" fmla="*/ 0 h 937895"/>
                              <a:gd name="connsiteX1" fmla="*/ 2146300 w 2146300"/>
                              <a:gd name="connsiteY1" fmla="*/ 0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1772589 w 2146300"/>
                              <a:gd name="connsiteY1" fmla="*/ 795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1966278 w 2146300"/>
                              <a:gd name="connsiteY1" fmla="*/ 795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1958373 w 2146300"/>
                              <a:gd name="connsiteY1" fmla="*/ 795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2108505 w 2146300"/>
                              <a:gd name="connsiteY1" fmla="*/ 2412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46300" h="937895">
                                <a:moveTo>
                                  <a:pt x="0" y="0"/>
                                </a:moveTo>
                                <a:lnTo>
                                  <a:pt x="2108505" y="24121"/>
                                </a:lnTo>
                                <a:lnTo>
                                  <a:pt x="2146300" y="937895"/>
                                </a:lnTo>
                                <a:lnTo>
                                  <a:pt x="0" y="937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F1D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CC1187" id="Group 79" o:spid="_x0000_s1026" style="position:absolute;margin-left:-1in;margin-top:391.5pt;width:595.4pt;height:29pt;z-index:251675648" coordsize="75615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">
                <v:shape id="Rectangle 3" o:spid="_x0000_s1027" style="position:absolute;width:6540;height:3594;visibility:visible;mso-wrap-style:square;v-text-anchor:middle" coordsize="2146300,937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" path="m,l1772589,7951r373711,929944l,937895,,xe" fillcolor="#7ac364" stroked="f" strokeweight="1pt">
                  <v:stroke joinstyle="miter"/>
                  <v:path arrowok="t" o:connecttype="custom" o:connectlocs="0,0;540168,3047;654050,359410;0,359410;0,0" o:connectangles="0,0,0,0,0"/>
                </v:shape>
                <v:shape id="Rectangle 3" o:spid="_x0000_s1028" style="position:absolute;left:5715;width:69900;height:3683;rotation:180;visibility:visible;mso-wrap-style:square;v-text-anchor:middle" coordsize="2146300,937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" path="m,l2108505,24121r37795,913774l,937895,,xe" fillcolor="#e2f1dd" stroked="f" strokeweight="1pt">
                  <v:stroke joinstyle="miter"/>
                  <v:path arrowok="t" o:connecttype="custom" o:connectlocs="0,0;6866989,9472;6990080,368300;0,368300;0,0" o:connectangles="0,0,0,0,0"/>
                </v:shape>
              </v:group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F62BA06" wp14:editId="59873A31">
                <wp:simplePos x="0" y="0"/>
                <wp:positionH relativeFrom="column">
                  <wp:posOffset>-914400</wp:posOffset>
                </wp:positionH>
                <wp:positionV relativeFrom="paragraph">
                  <wp:posOffset>3495675</wp:posOffset>
                </wp:positionV>
                <wp:extent cx="7561580" cy="368300"/>
                <wp:effectExtent l="0" t="0" r="1270" b="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1580" cy="368300"/>
                          <a:chOff x="0" y="0"/>
                          <a:chExt cx="7561580" cy="368300"/>
                        </a:xfrm>
                      </wpg:grpSpPr>
                      <wps:wsp>
                        <wps:cNvPr id="28" name="Rectangle 3"/>
                        <wps:cNvSpPr/>
                        <wps:spPr>
                          <a:xfrm>
                            <a:off x="0" y="0"/>
                            <a:ext cx="654050" cy="359410"/>
                          </a:xfrm>
                          <a:custGeom>
                            <a:avLst/>
                            <a:gdLst>
                              <a:gd name="connsiteX0" fmla="*/ 0 w 2146300"/>
                              <a:gd name="connsiteY0" fmla="*/ 0 h 937895"/>
                              <a:gd name="connsiteX1" fmla="*/ 2146300 w 2146300"/>
                              <a:gd name="connsiteY1" fmla="*/ 0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1772589 w 2146300"/>
                              <a:gd name="connsiteY1" fmla="*/ 795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46300" h="937895">
                                <a:moveTo>
                                  <a:pt x="0" y="0"/>
                                </a:moveTo>
                                <a:lnTo>
                                  <a:pt x="1772589" y="7951"/>
                                </a:lnTo>
                                <a:lnTo>
                                  <a:pt x="2146300" y="937895"/>
                                </a:lnTo>
                                <a:lnTo>
                                  <a:pt x="0" y="937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626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3"/>
                        <wps:cNvSpPr/>
                        <wps:spPr>
                          <a:xfrm rot="10800000">
                            <a:off x="571500" y="0"/>
                            <a:ext cx="6990080" cy="368300"/>
                          </a:xfrm>
                          <a:custGeom>
                            <a:avLst/>
                            <a:gdLst>
                              <a:gd name="connsiteX0" fmla="*/ 0 w 2146300"/>
                              <a:gd name="connsiteY0" fmla="*/ 0 h 937895"/>
                              <a:gd name="connsiteX1" fmla="*/ 2146300 w 2146300"/>
                              <a:gd name="connsiteY1" fmla="*/ 0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1772589 w 2146300"/>
                              <a:gd name="connsiteY1" fmla="*/ 795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1966278 w 2146300"/>
                              <a:gd name="connsiteY1" fmla="*/ 795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1958373 w 2146300"/>
                              <a:gd name="connsiteY1" fmla="*/ 795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2108505 w 2146300"/>
                              <a:gd name="connsiteY1" fmla="*/ 2412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46300" h="937895">
                                <a:moveTo>
                                  <a:pt x="0" y="0"/>
                                </a:moveTo>
                                <a:lnTo>
                                  <a:pt x="2108505" y="24121"/>
                                </a:lnTo>
                                <a:lnTo>
                                  <a:pt x="2146300" y="937895"/>
                                </a:lnTo>
                                <a:lnTo>
                                  <a:pt x="0" y="937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0D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E66F37" id="Group 78" o:spid="_x0000_s1026" style="position:absolute;margin-left:-1in;margin-top:275.25pt;width:595.4pt;height:29pt;z-index:251671552" coordsize="75615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">
                <v:shape id="Rectangle 3" o:spid="_x0000_s1027" style="position:absolute;width:6540;height:3594;visibility:visible;mso-wrap-style:square;v-text-anchor:middle" coordsize="2146300,937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" path="m,l1772589,7951r373711,929944l,937895,,xe" fillcolor="#cc6262" stroked="f" strokeweight="1pt">
                  <v:stroke joinstyle="miter"/>
                  <v:path arrowok="t" o:connecttype="custom" o:connectlocs="0,0;540168,3047;654050,359410;0,359410;0,0" o:connectangles="0,0,0,0,0"/>
                </v:shape>
                <v:shape id="Rectangle 3" o:spid="_x0000_s1028" style="position:absolute;left:5715;width:69900;height:3683;rotation:180;visibility:visible;mso-wrap-style:square;v-text-anchor:middle" coordsize="2146300,937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" path="m,l2108505,24121r37795,913774l,937895,,xe" fillcolor="#f7e0de" stroked="f" strokeweight="1pt">
                  <v:stroke joinstyle="miter"/>
                  <v:path arrowok="t" o:connecttype="custom" o:connectlocs="0,0;6866989,9472;6990080,368300;0,368300;0,0" o:connectangles="0,0,0,0,0"/>
                </v:shape>
              </v:group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3D0449D" wp14:editId="57E51A91">
                <wp:simplePos x="0" y="0"/>
                <wp:positionH relativeFrom="column">
                  <wp:posOffset>-914400</wp:posOffset>
                </wp:positionH>
                <wp:positionV relativeFrom="paragraph">
                  <wp:posOffset>2581275</wp:posOffset>
                </wp:positionV>
                <wp:extent cx="7561580" cy="368300"/>
                <wp:effectExtent l="0" t="0" r="1270" b="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1580" cy="368300"/>
                          <a:chOff x="0" y="0"/>
                          <a:chExt cx="7561580" cy="368300"/>
                        </a:xfrm>
                      </wpg:grpSpPr>
                      <wps:wsp>
                        <wps:cNvPr id="26" name="Rectangle 3"/>
                        <wps:cNvSpPr/>
                        <wps:spPr>
                          <a:xfrm>
                            <a:off x="0" y="0"/>
                            <a:ext cx="654050" cy="359410"/>
                          </a:xfrm>
                          <a:custGeom>
                            <a:avLst/>
                            <a:gdLst>
                              <a:gd name="connsiteX0" fmla="*/ 0 w 2146300"/>
                              <a:gd name="connsiteY0" fmla="*/ 0 h 937895"/>
                              <a:gd name="connsiteX1" fmla="*/ 2146300 w 2146300"/>
                              <a:gd name="connsiteY1" fmla="*/ 0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1772589 w 2146300"/>
                              <a:gd name="connsiteY1" fmla="*/ 795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46300" h="937895">
                                <a:moveTo>
                                  <a:pt x="0" y="0"/>
                                </a:moveTo>
                                <a:lnTo>
                                  <a:pt x="1772589" y="7951"/>
                                </a:lnTo>
                                <a:lnTo>
                                  <a:pt x="2146300" y="937895"/>
                                </a:lnTo>
                                <a:lnTo>
                                  <a:pt x="0" y="937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63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3"/>
                        <wps:cNvSpPr/>
                        <wps:spPr>
                          <a:xfrm rot="10800000">
                            <a:off x="571500" y="0"/>
                            <a:ext cx="6990080" cy="368300"/>
                          </a:xfrm>
                          <a:custGeom>
                            <a:avLst/>
                            <a:gdLst>
                              <a:gd name="connsiteX0" fmla="*/ 0 w 2146300"/>
                              <a:gd name="connsiteY0" fmla="*/ 0 h 937895"/>
                              <a:gd name="connsiteX1" fmla="*/ 2146300 w 2146300"/>
                              <a:gd name="connsiteY1" fmla="*/ 0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1772589 w 2146300"/>
                              <a:gd name="connsiteY1" fmla="*/ 795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1966278 w 2146300"/>
                              <a:gd name="connsiteY1" fmla="*/ 795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1958373 w 2146300"/>
                              <a:gd name="connsiteY1" fmla="*/ 795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2108505 w 2146300"/>
                              <a:gd name="connsiteY1" fmla="*/ 2412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46300" h="937895">
                                <a:moveTo>
                                  <a:pt x="0" y="0"/>
                                </a:moveTo>
                                <a:lnTo>
                                  <a:pt x="2108505" y="24121"/>
                                </a:lnTo>
                                <a:lnTo>
                                  <a:pt x="2146300" y="937895"/>
                                </a:lnTo>
                                <a:lnTo>
                                  <a:pt x="0" y="937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E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A88E6F" id="Group 77" o:spid="_x0000_s1026" style="position:absolute;margin-left:-1in;margin-top:203.25pt;width:595.4pt;height:29pt;z-index:251667456" coordsize="75615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">
                <v:shape id="Rectangle 3" o:spid="_x0000_s1027" style="position:absolute;width:6540;height:3594;visibility:visible;mso-wrap-style:square;v-text-anchor:middle" coordsize="2146300,937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" path="m,l1772589,7951r373711,929944l,937895,,xe" fillcolor="#7963ac" stroked="f" strokeweight="1pt">
                  <v:stroke joinstyle="miter"/>
                  <v:path arrowok="t" o:connecttype="custom" o:connectlocs="0,0;540168,3047;654050,359410;0,359410;0,0" o:connectangles="0,0,0,0,0"/>
                </v:shape>
                <v:shape id="Rectangle 3" o:spid="_x0000_s1028" style="position:absolute;left:5715;width:69900;height:3683;rotation:180;visibility:visible;mso-wrap-style:square;v-text-anchor:middle" coordsize="2146300,937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" path="m,l2108505,24121r37795,913774l,937895,,xe" fillcolor="#dfdef0" stroked="f" strokeweight="1pt">
                  <v:stroke joinstyle="miter"/>
                  <v:path arrowok="t" o:connecttype="custom" o:connectlocs="0,0;6866989,9472;6990080,368300;0,368300;0,0" o:connectangles="0,0,0,0,0"/>
                </v:shape>
              </v:group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B391D39" wp14:editId="2922C071">
                <wp:simplePos x="0" y="0"/>
                <wp:positionH relativeFrom="column">
                  <wp:posOffset>-914400</wp:posOffset>
                </wp:positionH>
                <wp:positionV relativeFrom="paragraph">
                  <wp:posOffset>1638300</wp:posOffset>
                </wp:positionV>
                <wp:extent cx="7561580" cy="368300"/>
                <wp:effectExtent l="0" t="0" r="1270" b="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1580" cy="368300"/>
                          <a:chOff x="0" y="0"/>
                          <a:chExt cx="7561580" cy="368300"/>
                        </a:xfrm>
                      </wpg:grpSpPr>
                      <wps:wsp>
                        <wps:cNvPr id="24" name="Rectangle 3"/>
                        <wps:cNvSpPr/>
                        <wps:spPr>
                          <a:xfrm>
                            <a:off x="0" y="0"/>
                            <a:ext cx="654050" cy="359410"/>
                          </a:xfrm>
                          <a:custGeom>
                            <a:avLst/>
                            <a:gdLst>
                              <a:gd name="connsiteX0" fmla="*/ 0 w 2146300"/>
                              <a:gd name="connsiteY0" fmla="*/ 0 h 937895"/>
                              <a:gd name="connsiteX1" fmla="*/ 2146300 w 2146300"/>
                              <a:gd name="connsiteY1" fmla="*/ 0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1772589 w 2146300"/>
                              <a:gd name="connsiteY1" fmla="*/ 795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46300" h="937895">
                                <a:moveTo>
                                  <a:pt x="0" y="0"/>
                                </a:moveTo>
                                <a:lnTo>
                                  <a:pt x="1772589" y="7951"/>
                                </a:lnTo>
                                <a:lnTo>
                                  <a:pt x="2146300" y="937895"/>
                                </a:lnTo>
                                <a:lnTo>
                                  <a:pt x="0" y="937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8C7B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3"/>
                        <wps:cNvSpPr/>
                        <wps:spPr>
                          <a:xfrm rot="10800000">
                            <a:off x="571500" y="0"/>
                            <a:ext cx="6990080" cy="368300"/>
                          </a:xfrm>
                          <a:custGeom>
                            <a:avLst/>
                            <a:gdLst>
                              <a:gd name="connsiteX0" fmla="*/ 0 w 2146300"/>
                              <a:gd name="connsiteY0" fmla="*/ 0 h 937895"/>
                              <a:gd name="connsiteX1" fmla="*/ 2146300 w 2146300"/>
                              <a:gd name="connsiteY1" fmla="*/ 0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1772589 w 2146300"/>
                              <a:gd name="connsiteY1" fmla="*/ 795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1966278 w 2146300"/>
                              <a:gd name="connsiteY1" fmla="*/ 795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1958373 w 2146300"/>
                              <a:gd name="connsiteY1" fmla="*/ 795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2108505 w 2146300"/>
                              <a:gd name="connsiteY1" fmla="*/ 2412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46300" h="937895">
                                <a:moveTo>
                                  <a:pt x="0" y="0"/>
                                </a:moveTo>
                                <a:lnTo>
                                  <a:pt x="2108505" y="24121"/>
                                </a:lnTo>
                                <a:lnTo>
                                  <a:pt x="2146300" y="937895"/>
                                </a:lnTo>
                                <a:lnTo>
                                  <a:pt x="0" y="937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F2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BBA9DF" id="Group 76" o:spid="_x0000_s1026" style="position:absolute;margin-left:-1in;margin-top:129pt;width:595.4pt;height:29pt;z-index:251663360" coordsize="75615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">
                <v:shape id="Rectangle 3" o:spid="_x0000_s1027" style="position:absolute;width:6540;height:3594;visibility:visible;mso-wrap-style:square;v-text-anchor:middle" coordsize="2146300,937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" path="m,l1772589,7951r373711,929944l,937895,,xe" fillcolor="#68c7bf" stroked="f" strokeweight="1pt">
                  <v:stroke joinstyle="miter"/>
                  <v:path arrowok="t" o:connecttype="custom" o:connectlocs="0,0;540168,3047;654050,359410;0,359410;0,0" o:connectangles="0,0,0,0,0"/>
                </v:shape>
                <v:shape id="Rectangle 3" o:spid="_x0000_s1028" style="position:absolute;left:5715;width:69900;height:3683;rotation:180;visibility:visible;mso-wrap-style:square;v-text-anchor:middle" coordsize="2146300,937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" path="m,l2108505,24121r37795,913774l,937895,,xe" fillcolor="#e0f2f3" stroked="f" strokeweight="1pt">
                  <v:stroke joinstyle="miter"/>
                  <v:path arrowok="t" o:connecttype="custom" o:connectlocs="0,0;6866989,9472;6990080,368300;0,368300;0,0" o:connectangles="0,0,0,0,0"/>
                </v:shape>
              </v:group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53D7363" wp14:editId="1180699F">
                <wp:simplePos x="0" y="0"/>
                <wp:positionH relativeFrom="column">
                  <wp:posOffset>-914400</wp:posOffset>
                </wp:positionH>
                <wp:positionV relativeFrom="paragraph">
                  <wp:posOffset>533400</wp:posOffset>
                </wp:positionV>
                <wp:extent cx="7561580" cy="368300"/>
                <wp:effectExtent l="0" t="0" r="1270" b="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1580" cy="368300"/>
                          <a:chOff x="0" y="0"/>
                          <a:chExt cx="7561580" cy="368300"/>
                        </a:xfrm>
                      </wpg:grpSpPr>
                      <wps:wsp>
                        <wps:cNvPr id="22" name="Rectangle 3"/>
                        <wps:cNvSpPr/>
                        <wps:spPr>
                          <a:xfrm>
                            <a:off x="0" y="0"/>
                            <a:ext cx="654050" cy="359418"/>
                          </a:xfrm>
                          <a:custGeom>
                            <a:avLst/>
                            <a:gdLst>
                              <a:gd name="connsiteX0" fmla="*/ 0 w 2146300"/>
                              <a:gd name="connsiteY0" fmla="*/ 0 h 937895"/>
                              <a:gd name="connsiteX1" fmla="*/ 2146300 w 2146300"/>
                              <a:gd name="connsiteY1" fmla="*/ 0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1772589 w 2146300"/>
                              <a:gd name="connsiteY1" fmla="*/ 795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46300" h="937895">
                                <a:moveTo>
                                  <a:pt x="0" y="0"/>
                                </a:moveTo>
                                <a:lnTo>
                                  <a:pt x="1772589" y="7951"/>
                                </a:lnTo>
                                <a:lnTo>
                                  <a:pt x="2146300" y="937895"/>
                                </a:lnTo>
                                <a:lnTo>
                                  <a:pt x="0" y="937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AAC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3"/>
                        <wps:cNvSpPr/>
                        <wps:spPr>
                          <a:xfrm rot="10800000">
                            <a:off x="571500" y="0"/>
                            <a:ext cx="6990080" cy="368300"/>
                          </a:xfrm>
                          <a:custGeom>
                            <a:avLst/>
                            <a:gdLst>
                              <a:gd name="connsiteX0" fmla="*/ 0 w 2146300"/>
                              <a:gd name="connsiteY0" fmla="*/ 0 h 937895"/>
                              <a:gd name="connsiteX1" fmla="*/ 2146300 w 2146300"/>
                              <a:gd name="connsiteY1" fmla="*/ 0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1772589 w 2146300"/>
                              <a:gd name="connsiteY1" fmla="*/ 795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1966278 w 2146300"/>
                              <a:gd name="connsiteY1" fmla="*/ 795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1958373 w 2146300"/>
                              <a:gd name="connsiteY1" fmla="*/ 795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  <a:gd name="connsiteX0" fmla="*/ 0 w 2146300"/>
                              <a:gd name="connsiteY0" fmla="*/ 0 h 937895"/>
                              <a:gd name="connsiteX1" fmla="*/ 2108505 w 2146300"/>
                              <a:gd name="connsiteY1" fmla="*/ 24121 h 937895"/>
                              <a:gd name="connsiteX2" fmla="*/ 2146300 w 2146300"/>
                              <a:gd name="connsiteY2" fmla="*/ 937895 h 937895"/>
                              <a:gd name="connsiteX3" fmla="*/ 0 w 2146300"/>
                              <a:gd name="connsiteY3" fmla="*/ 937895 h 937895"/>
                              <a:gd name="connsiteX4" fmla="*/ 0 w 2146300"/>
                              <a:gd name="connsiteY4" fmla="*/ 0 h 937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46300" h="937895">
                                <a:moveTo>
                                  <a:pt x="0" y="0"/>
                                </a:moveTo>
                                <a:lnTo>
                                  <a:pt x="2108505" y="24121"/>
                                </a:lnTo>
                                <a:lnTo>
                                  <a:pt x="2146300" y="937895"/>
                                </a:lnTo>
                                <a:lnTo>
                                  <a:pt x="0" y="937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F3F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EB9204" id="Group 75" o:spid="_x0000_s1026" style="position:absolute;margin-left:-1in;margin-top:42pt;width:595.4pt;height:29pt;z-index:251659264" coordsize="75615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">
                <v:shape id="Rectangle 3" o:spid="_x0000_s1027" style="position:absolute;width:6540;height:3594;visibility:visible;mso-wrap-style:square;v-text-anchor:middle" coordsize="2146300,937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" path="m,l1772589,7951r373711,929944l,937895,,xe" fillcolor="#63aace" stroked="f" strokeweight="1pt">
                  <v:stroke joinstyle="miter"/>
                  <v:path arrowok="t" o:connecttype="custom" o:connectlocs="0,0;540168,3047;654050,359418;0,359418;0,0" o:connectangles="0,0,0,0,0"/>
                </v:shape>
                <v:shape id="Rectangle 3" o:spid="_x0000_s1028" style="position:absolute;left:5715;width:69900;height:3683;rotation:180;visibility:visible;mso-wrap-style:square;v-text-anchor:middle" coordsize="2146300,937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" path="m,l2108505,24121r37795,913774l,937895,,xe" fillcolor="#dff3f9" stroked="f" strokeweight="1pt">
                  <v:stroke joinstyle="miter"/>
                  <v:path arrowok="t" o:connecttype="custom" o:connectlocs="0,0;6866989,9472;6990080,368300;0,368300;0,0" o:connectangles="0,0,0,0,0"/>
                </v:shape>
              </v:group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D359EF" wp14:editId="1C2E1DF0">
                <wp:simplePos x="0" y="0"/>
                <wp:positionH relativeFrom="margin">
                  <wp:posOffset>-180975</wp:posOffset>
                </wp:positionH>
                <wp:positionV relativeFrom="paragraph">
                  <wp:posOffset>971550</wp:posOffset>
                </wp:positionV>
                <wp:extent cx="6838950" cy="60007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9D8" w:rsidRPr="001C19D8" w:rsidRDefault="00E36A9B" w:rsidP="001C19D8">
                            <w:pPr>
                              <w:spacing w:after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auto"/>
                                </w:rPr>
                                <w:id w:val="-1445149323"/>
                                <w:showingPlcHdr/>
                                <w:text/>
                              </w:sdtPr>
                              <w:sdtEndPr/>
                              <w:sdtContent>
                                <w:r w:rsidR="000D6229">
                                  <w:rPr>
                                    <w:rFonts w:ascii="Arial" w:hAnsi="Arial"/>
                                    <w:color w:val="666766"/>
                                  </w:rPr>
                                  <w:t>[Name des Moderators]</w:t>
                                </w:r>
                              </w:sdtContent>
                            </w:sdt>
                            <w:r w:rsidR="000D6229">
                              <w:rPr>
                                <w:rFonts w:ascii="Arial" w:hAnsi="Arial"/>
                                <w:color w:val="auto"/>
                              </w:rPr>
                              <w:t xml:space="preserve"> begrüßte die Teilnehmer zur regulären Sitzung </w:t>
                            </w:r>
                            <w:r w:rsidR="00EB2696" w:rsidRPr="00EB2696">
                              <w:rPr>
                                <w:rFonts w:ascii="Arial" w:hAnsi="Arial"/>
                                <w:color w:val="auto"/>
                              </w:rPr>
                              <w:t>des/der</w:t>
                            </w:r>
                            <w:r w:rsidR="000D6229">
                              <w:rPr>
                                <w:rFonts w:ascii="Arial" w:hAnsi="Arial"/>
                                <w:color w:val="auto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color w:val="auto"/>
                                </w:rPr>
                                <w:id w:val="2118866949"/>
                                <w:showingPlcHdr/>
                                <w:text/>
                              </w:sdtPr>
                              <w:sdtEndPr/>
                              <w:sdtContent>
                                <w:r w:rsidR="000D6229">
                                  <w:rPr>
                                    <w:rFonts w:ascii="Arial" w:hAnsi="Arial"/>
                                    <w:color w:val="666766"/>
                                  </w:rPr>
                                  <w:t>[Organisation/Name des Ausschusses]</w:t>
                                </w:r>
                              </w:sdtContent>
                            </w:sdt>
                            <w:r w:rsidR="000D6229">
                              <w:rPr>
                                <w:rFonts w:ascii="Arial" w:hAnsi="Arial"/>
                                <w:color w:val="auto"/>
                              </w:rPr>
                              <w:t xml:space="preserve"> um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color w:val="auto"/>
                                </w:rPr>
                                <w:id w:val="340049258"/>
                                <w:showingPlcHdr/>
                                <w:date>
                                  <w:dateFormat w:val="h:mm am/pm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0D6229" w:rsidRPr="000D6229">
                                  <w:rPr>
                                    <w:rFonts w:ascii="Arial" w:hAnsi="Arial" w:cs="Arial"/>
                                    <w:color w:val="666766"/>
                                  </w:rPr>
                                  <w:t>[time]</w:t>
                                </w:r>
                              </w:sdtContent>
                            </w:sdt>
                            <w:r w:rsidR="000D6229">
                              <w:rPr>
                                <w:rFonts w:ascii="Arial" w:hAnsi="Arial"/>
                                <w:color w:val="auto"/>
                              </w:rPr>
                              <w:t xml:space="preserve"> am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color w:val="auto"/>
                                </w:rPr>
                                <w:id w:val="-375930769"/>
                                <w:showingPlcHdr/>
                                <w:date>
                                  <w:dateFormat w:val="M/d/yyyy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0D6229" w:rsidRPr="000D6229">
                                  <w:rPr>
                                    <w:rFonts w:ascii="Arial" w:hAnsi="Arial" w:cs="Arial"/>
                                    <w:color w:val="666766"/>
                                  </w:rPr>
                                  <w:t>[</w:t>
                                </w:r>
                                <w:r w:rsidR="009003C5" w:rsidRPr="009003C5">
                                  <w:rPr>
                                    <w:rFonts w:ascii="Arial" w:hAnsi="Arial" w:cs="Arial"/>
                                    <w:color w:val="666766"/>
                                  </w:rPr>
                                  <w:t>Klicken, um Datum auszuwählen</w:t>
                                </w:r>
                                <w:r w:rsidR="000D6229" w:rsidRPr="000D6229">
                                  <w:rPr>
                                    <w:rFonts w:ascii="Arial" w:hAnsi="Arial" w:cs="Arial"/>
                                    <w:color w:val="666766"/>
                                  </w:rPr>
                                  <w:t>]</w:t>
                                </w:r>
                              </w:sdtContent>
                            </w:sdt>
                            <w:r w:rsidR="000D6229">
                              <w:rPr>
                                <w:rFonts w:ascii="Arial" w:hAnsi="Arial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="000D6229">
                              <w:rPr>
                                <w:rFonts w:ascii="Arial" w:hAnsi="Arial"/>
                                <w:color w:val="auto"/>
                              </w:rPr>
                              <w:t>in</w:t>
                            </w:r>
                            <w:proofErr w:type="spellEnd"/>
                            <w:r w:rsidR="000D6229">
                              <w:rPr>
                                <w:rFonts w:ascii="Arial" w:hAnsi="Arial"/>
                                <w:color w:val="auto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color w:val="auto"/>
                                </w:rPr>
                                <w:id w:val="-1201774262"/>
                                <w:showingPlcHdr/>
                                <w:text/>
                              </w:sdtPr>
                              <w:sdtEndPr/>
                              <w:sdtContent>
                                <w:r w:rsidR="000D6229">
                                  <w:rPr>
                                    <w:rFonts w:ascii="Arial" w:hAnsi="Arial"/>
                                    <w:color w:val="666766"/>
                                  </w:rPr>
                                  <w:t>[Ort]</w:t>
                                </w:r>
                              </w:sdtContent>
                            </w:sdt>
                            <w:r w:rsidR="000D6229">
                              <w:rPr>
                                <w:rFonts w:ascii="Arial" w:hAnsi="Arial"/>
                                <w:color w:val="auto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359EF" id="Text Box 50" o:spid="_x0000_s1030" type="#_x0000_t202" style="position:absolute;margin-left:-14.25pt;margin-top:76.5pt;width:538.5pt;height:47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" filled="f" stroked="f" strokeweight=".5pt">
                <v:textbox>
                  <w:txbxContent>
                    <w:p w:rsidR="001C19D8" w:rsidRPr="001C19D8" w:rsidRDefault="00E36A9B" w:rsidP="001C19D8">
                      <w:pPr>
                        <w:spacing w:after="0"/>
                        <w:rPr>
                          <w:rFonts w:ascii="Arial" w:hAnsi="Arial" w:cs="Arial"/>
                          <w:color w:val="auto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auto"/>
                          </w:rPr>
                          <w:id w:val="-1445149323"/>
                          <w:showingPlcHdr/>
                          <w:text/>
                        </w:sdtPr>
                        <w:sdtEndPr/>
                        <w:sdtContent>
                          <w:r w:rsidR="000D6229">
                            <w:rPr>
                              <w:rFonts w:ascii="Arial" w:hAnsi="Arial"/>
                              <w:color w:val="666766"/>
                            </w:rPr>
                            <w:t>[Name des Moderators]</w:t>
                          </w:r>
                        </w:sdtContent>
                      </w:sdt>
                      <w:r w:rsidR="000D6229">
                        <w:rPr>
                          <w:rFonts w:ascii="Arial" w:hAnsi="Arial"/>
                          <w:color w:val="auto"/>
                        </w:rPr>
                        <w:t xml:space="preserve"> begrüßte die Teilnehmer zur regulären Sitzung </w:t>
                      </w:r>
                      <w:r w:rsidR="00EB2696" w:rsidRPr="00EB2696">
                        <w:rPr>
                          <w:rFonts w:ascii="Arial" w:hAnsi="Arial"/>
                          <w:color w:val="auto"/>
                        </w:rPr>
                        <w:t>des/der</w:t>
                      </w:r>
                      <w:r w:rsidR="000D6229">
                        <w:rPr>
                          <w:rFonts w:ascii="Arial" w:hAnsi="Arial"/>
                          <w:color w:val="auto"/>
                        </w:rPr>
                        <w:t xml:space="preserve"> </w:t>
                      </w:r>
                      <w:sdt>
                        <w:sdtPr>
                          <w:rPr>
                            <w:rFonts w:ascii="Arial" w:hAnsi="Arial" w:cs="Arial"/>
                            <w:color w:val="auto"/>
                          </w:rPr>
                          <w:id w:val="2118866949"/>
                          <w:showingPlcHdr/>
                          <w:text/>
                        </w:sdtPr>
                        <w:sdtEndPr/>
                        <w:sdtContent>
                          <w:r w:rsidR="000D6229">
                            <w:rPr>
                              <w:rFonts w:ascii="Arial" w:hAnsi="Arial"/>
                              <w:color w:val="666766"/>
                            </w:rPr>
                            <w:t>[Organisation/Name des Ausschusses]</w:t>
                          </w:r>
                        </w:sdtContent>
                      </w:sdt>
                      <w:r w:rsidR="000D6229">
                        <w:rPr>
                          <w:rFonts w:ascii="Arial" w:hAnsi="Arial"/>
                          <w:color w:val="auto"/>
                        </w:rPr>
                        <w:t xml:space="preserve"> um </w:t>
                      </w:r>
                      <w:sdt>
                        <w:sdtPr>
                          <w:rPr>
                            <w:rFonts w:ascii="Arial" w:hAnsi="Arial" w:cs="Arial"/>
                            <w:color w:val="auto"/>
                          </w:rPr>
                          <w:id w:val="340049258"/>
                          <w:showingPlcHdr/>
                          <w:date>
                            <w:dateFormat w:val="h:mm am/pm"/>
                            <w:lid w:val="de-DE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0D6229" w:rsidRPr="000D6229">
                            <w:rPr>
                              <w:rFonts w:ascii="Arial" w:hAnsi="Arial" w:cs="Arial"/>
                              <w:color w:val="666766"/>
                            </w:rPr>
                            <w:t>[time]</w:t>
                          </w:r>
                        </w:sdtContent>
                      </w:sdt>
                      <w:r w:rsidR="000D6229">
                        <w:rPr>
                          <w:rFonts w:ascii="Arial" w:hAnsi="Arial"/>
                          <w:color w:val="auto"/>
                        </w:rPr>
                        <w:t xml:space="preserve"> am </w:t>
                      </w:r>
                      <w:sdt>
                        <w:sdtPr>
                          <w:rPr>
                            <w:rFonts w:ascii="Arial" w:hAnsi="Arial" w:cs="Arial"/>
                            <w:color w:val="auto"/>
                          </w:rPr>
                          <w:id w:val="-375930769"/>
                          <w:showingPlcHdr/>
                          <w:date>
                            <w:dateFormat w:val="M/d/yyyy"/>
                            <w:lid w:val="de-DE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0D6229" w:rsidRPr="000D6229">
                            <w:rPr>
                              <w:rFonts w:ascii="Arial" w:hAnsi="Arial" w:cs="Arial"/>
                              <w:color w:val="666766"/>
                            </w:rPr>
                            <w:t>[</w:t>
                          </w:r>
                          <w:r w:rsidR="009003C5" w:rsidRPr="009003C5">
                            <w:rPr>
                              <w:rFonts w:ascii="Arial" w:hAnsi="Arial" w:cs="Arial"/>
                              <w:color w:val="666766"/>
                            </w:rPr>
                            <w:t>Klicken, um Datum auszuwählen</w:t>
                          </w:r>
                          <w:r w:rsidR="000D6229" w:rsidRPr="000D6229">
                            <w:rPr>
                              <w:rFonts w:ascii="Arial" w:hAnsi="Arial" w:cs="Arial"/>
                              <w:color w:val="666766"/>
                            </w:rPr>
                            <w:t>]</w:t>
                          </w:r>
                        </w:sdtContent>
                      </w:sdt>
                      <w:r w:rsidR="000D6229">
                        <w:rPr>
                          <w:rFonts w:ascii="Arial" w:hAnsi="Arial"/>
                          <w:color w:val="auto"/>
                        </w:rPr>
                        <w:t xml:space="preserve"> </w:t>
                      </w:r>
                      <w:proofErr w:type="spellStart"/>
                      <w:r w:rsidR="000D6229">
                        <w:rPr>
                          <w:rFonts w:ascii="Arial" w:hAnsi="Arial"/>
                          <w:color w:val="auto"/>
                        </w:rPr>
                        <w:t>in</w:t>
                      </w:r>
                      <w:proofErr w:type="spellEnd"/>
                      <w:r w:rsidR="000D6229">
                        <w:rPr>
                          <w:rFonts w:ascii="Arial" w:hAnsi="Arial"/>
                          <w:color w:val="auto"/>
                        </w:rPr>
                        <w:t xml:space="preserve"> </w:t>
                      </w:r>
                      <w:sdt>
                        <w:sdtPr>
                          <w:rPr>
                            <w:rFonts w:ascii="Arial" w:hAnsi="Arial" w:cs="Arial"/>
                            <w:color w:val="auto"/>
                          </w:rPr>
                          <w:id w:val="-1201774262"/>
                          <w:showingPlcHdr/>
                          <w:text/>
                        </w:sdtPr>
                        <w:sdtEndPr/>
                        <w:sdtContent>
                          <w:r w:rsidR="000D6229">
                            <w:rPr>
                              <w:rFonts w:ascii="Arial" w:hAnsi="Arial"/>
                              <w:color w:val="666766"/>
                            </w:rPr>
                            <w:t>[Ort]</w:t>
                          </w:r>
                        </w:sdtContent>
                      </w:sdt>
                      <w:r w:rsidR="000D6229">
                        <w:rPr>
                          <w:rFonts w:ascii="Arial" w:hAnsi="Arial"/>
                          <w:color w:val="auto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102E">
        <w:t xml:space="preserve"> </w:t>
      </w:r>
      <w:r w:rsidR="007D102E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F58815C" wp14:editId="61678488">
                <wp:simplePos x="0" y="0"/>
                <wp:positionH relativeFrom="margin">
                  <wp:posOffset>-194945</wp:posOffset>
                </wp:positionH>
                <wp:positionV relativeFrom="paragraph">
                  <wp:posOffset>5911215</wp:posOffset>
                </wp:positionV>
                <wp:extent cx="566420" cy="34734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20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93C" w:rsidRPr="0058593C" w:rsidRDefault="0058593C" w:rsidP="001C19D8">
                            <w:pPr>
                              <w:spacing w:after="0"/>
                              <w:rPr>
                                <w:rFonts w:ascii="Arial Black" w:hAnsi="Arial Black" w:cs="Arial"/>
                                <w:color w:val="7AC364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7AC364"/>
                              </w:rPr>
                              <w:t xml:space="preserve">c. </w:t>
                            </w:r>
                            <w:r>
                              <w:rPr>
                                <w:rFonts w:ascii="Arial" w:hAnsi="Arial"/>
                                <w:color w:val="7AC364"/>
                              </w:rPr>
                              <w:t>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8815C" id="Text Box 67" o:spid="_x0000_s1031" type="#_x0000_t202" style="position:absolute;margin-left:-15.35pt;margin-top:465.45pt;width:44.6pt;height:27.3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" filled="f" stroked="f" strokeweight=".5pt">
                <v:textbox>
                  <w:txbxContent>
                    <w:p w:rsidR="0058593C" w:rsidRPr="0058593C" w:rsidRDefault="0058593C" w:rsidP="001C19D8">
                      <w:pPr>
                        <w:spacing w:after="0"/>
                        <w:rPr>
                          <w:rFonts w:ascii="Arial Black" w:hAnsi="Arial Black" w:cs="Arial"/>
                          <w:color w:val="7AC364"/>
                        </w:rPr>
                      </w:pPr>
                      <w:r>
                        <w:rPr>
                          <w:rFonts w:ascii="Arial Black" w:hAnsi="Arial Black"/>
                          <w:color w:val="7AC364"/>
                        </w:rPr>
                        <w:t xml:space="preserve">c. </w:t>
                      </w:r>
                      <w:r>
                        <w:rPr>
                          <w:rFonts w:ascii="Arial" w:hAnsi="Arial"/>
                          <w:color w:val="7AC364"/>
                        </w:rPr>
                        <w:t>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B5434A4" wp14:editId="48744C3F">
                <wp:simplePos x="0" y="0"/>
                <wp:positionH relativeFrom="margin">
                  <wp:posOffset>-194945</wp:posOffset>
                </wp:positionH>
                <wp:positionV relativeFrom="paragraph">
                  <wp:posOffset>5640070</wp:posOffset>
                </wp:positionV>
                <wp:extent cx="566420" cy="34734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20" cy="347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93C" w:rsidRPr="0058593C" w:rsidRDefault="0058593C" w:rsidP="001C19D8">
                            <w:pPr>
                              <w:spacing w:after="0"/>
                              <w:rPr>
                                <w:rFonts w:ascii="Arial Black" w:hAnsi="Arial Black" w:cs="Arial"/>
                                <w:color w:val="7AC364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7AC364"/>
                              </w:rPr>
                              <w:t xml:space="preserve">b. </w:t>
                            </w:r>
                            <w:r>
                              <w:rPr>
                                <w:rFonts w:ascii="Arial" w:hAnsi="Arial"/>
                                <w:color w:val="7AC364"/>
                              </w:rPr>
                              <w:t>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434A4" id="Text Box 66" o:spid="_x0000_s1032" type="#_x0000_t202" style="position:absolute;margin-left:-15.35pt;margin-top:444.1pt;width:44.6pt;height:27.3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" filled="f" stroked="f" strokeweight=".5pt">
                <v:textbox>
                  <w:txbxContent>
                    <w:p w:rsidR="0058593C" w:rsidRPr="0058593C" w:rsidRDefault="0058593C" w:rsidP="001C19D8">
                      <w:pPr>
                        <w:spacing w:after="0"/>
                        <w:rPr>
                          <w:rFonts w:ascii="Arial Black" w:hAnsi="Arial Black" w:cs="Arial"/>
                          <w:color w:val="7AC364"/>
                        </w:rPr>
                      </w:pPr>
                      <w:r>
                        <w:rPr>
                          <w:rFonts w:ascii="Arial Black" w:hAnsi="Arial Black"/>
                          <w:color w:val="7AC364"/>
                        </w:rPr>
                        <w:t xml:space="preserve">b. </w:t>
                      </w:r>
                      <w:r>
                        <w:rPr>
                          <w:rFonts w:ascii="Arial" w:hAnsi="Arial"/>
                          <w:color w:val="7AC364"/>
                        </w:rPr>
                        <w:t>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09DF078" wp14:editId="361EEE6E">
                <wp:simplePos x="0" y="0"/>
                <wp:positionH relativeFrom="margin">
                  <wp:posOffset>-194945</wp:posOffset>
                </wp:positionH>
                <wp:positionV relativeFrom="paragraph">
                  <wp:posOffset>5378767</wp:posOffset>
                </wp:positionV>
                <wp:extent cx="566591" cy="347809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591" cy="347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93C" w:rsidRPr="0058593C" w:rsidRDefault="0058593C" w:rsidP="001C19D8">
                            <w:pPr>
                              <w:spacing w:after="0"/>
                              <w:rPr>
                                <w:rFonts w:ascii="Arial Black" w:hAnsi="Arial Black" w:cs="Arial"/>
                                <w:color w:val="7AC364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7AC364"/>
                              </w:rPr>
                              <w:t xml:space="preserve">a. </w:t>
                            </w:r>
                            <w:r>
                              <w:rPr>
                                <w:rFonts w:ascii="Arial" w:hAnsi="Arial"/>
                                <w:color w:val="7AC364"/>
                              </w:rPr>
                              <w:t>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DF078" id="Text Box 65" o:spid="_x0000_s1033" type="#_x0000_t202" style="position:absolute;margin-left:-15.35pt;margin-top:423.5pt;width:44.6pt;height:27.4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" filled="f" stroked="f" strokeweight=".5pt">
                <v:textbox>
                  <w:txbxContent>
                    <w:p w:rsidR="0058593C" w:rsidRPr="0058593C" w:rsidRDefault="0058593C" w:rsidP="001C19D8">
                      <w:pPr>
                        <w:spacing w:after="0"/>
                        <w:rPr>
                          <w:rFonts w:ascii="Arial Black" w:hAnsi="Arial Black" w:cs="Arial"/>
                          <w:color w:val="7AC364"/>
                        </w:rPr>
                      </w:pPr>
                      <w:r>
                        <w:rPr>
                          <w:rFonts w:ascii="Arial Black" w:hAnsi="Arial Black"/>
                          <w:color w:val="7AC364"/>
                        </w:rPr>
                        <w:t xml:space="preserve">a. </w:t>
                      </w:r>
                      <w:r>
                        <w:rPr>
                          <w:rFonts w:ascii="Arial" w:hAnsi="Arial"/>
                          <w:color w:val="7AC364"/>
                        </w:rPr>
                        <w:t>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BADCCB3" wp14:editId="3592C798">
                <wp:simplePos x="0" y="0"/>
                <wp:positionH relativeFrom="margin">
                  <wp:posOffset>-191770</wp:posOffset>
                </wp:positionH>
                <wp:positionV relativeFrom="paragraph">
                  <wp:posOffset>4435475</wp:posOffset>
                </wp:positionV>
                <wp:extent cx="566591" cy="347809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591" cy="347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93C" w:rsidRPr="0058593C" w:rsidRDefault="0058593C" w:rsidP="001C19D8">
                            <w:pPr>
                              <w:spacing w:after="0"/>
                              <w:rPr>
                                <w:rFonts w:ascii="Arial Black" w:hAnsi="Arial Black" w:cs="Arial"/>
                                <w:color w:val="CC626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CC6262"/>
                              </w:rPr>
                              <w:t xml:space="preserve">c. </w:t>
                            </w:r>
                            <w:r>
                              <w:rPr>
                                <w:rFonts w:ascii="Arial" w:hAnsi="Arial"/>
                                <w:color w:val="CC6262"/>
                              </w:rPr>
                              <w:t>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DCCB3" id="Text Box 64" o:spid="_x0000_s1034" type="#_x0000_t202" style="position:absolute;margin-left:-15.1pt;margin-top:349.25pt;width:44.6pt;height:27.4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" filled="f" stroked="f" strokeweight=".5pt">
                <v:textbox>
                  <w:txbxContent>
                    <w:p w:rsidR="0058593C" w:rsidRPr="0058593C" w:rsidRDefault="0058593C" w:rsidP="001C19D8">
                      <w:pPr>
                        <w:spacing w:after="0"/>
                        <w:rPr>
                          <w:rFonts w:ascii="Arial Black" w:hAnsi="Arial Black" w:cs="Arial"/>
                          <w:color w:val="CC6262"/>
                        </w:rPr>
                      </w:pPr>
                      <w:r>
                        <w:rPr>
                          <w:rFonts w:ascii="Arial Black" w:hAnsi="Arial Black"/>
                          <w:color w:val="CC6262"/>
                        </w:rPr>
                        <w:t xml:space="preserve">c. </w:t>
                      </w:r>
                      <w:r>
                        <w:rPr>
                          <w:rFonts w:ascii="Arial" w:hAnsi="Arial"/>
                          <w:color w:val="CC6262"/>
                        </w:rPr>
                        <w:t>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AFFE084" wp14:editId="2555210A">
                <wp:simplePos x="0" y="0"/>
                <wp:positionH relativeFrom="margin">
                  <wp:posOffset>-191770</wp:posOffset>
                </wp:positionH>
                <wp:positionV relativeFrom="paragraph">
                  <wp:posOffset>4164330</wp:posOffset>
                </wp:positionV>
                <wp:extent cx="566591" cy="347809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591" cy="347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93C" w:rsidRPr="0058593C" w:rsidRDefault="0058593C" w:rsidP="001C19D8">
                            <w:pPr>
                              <w:spacing w:after="0"/>
                              <w:rPr>
                                <w:rFonts w:ascii="Arial Black" w:hAnsi="Arial Black" w:cs="Arial"/>
                                <w:color w:val="CC626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CC6262"/>
                              </w:rPr>
                              <w:t xml:space="preserve">b. </w:t>
                            </w:r>
                            <w:r>
                              <w:rPr>
                                <w:rFonts w:ascii="Arial" w:hAnsi="Arial"/>
                                <w:color w:val="CC6262"/>
                              </w:rPr>
                              <w:t>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FE084" id="Text Box 63" o:spid="_x0000_s1035" type="#_x0000_t202" style="position:absolute;margin-left:-15.1pt;margin-top:327.9pt;width:44.6pt;height:27.4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" filled="f" stroked="f" strokeweight=".5pt">
                <v:textbox>
                  <w:txbxContent>
                    <w:p w:rsidR="0058593C" w:rsidRPr="0058593C" w:rsidRDefault="0058593C" w:rsidP="001C19D8">
                      <w:pPr>
                        <w:spacing w:after="0"/>
                        <w:rPr>
                          <w:rFonts w:ascii="Arial Black" w:hAnsi="Arial Black" w:cs="Arial"/>
                          <w:color w:val="CC6262"/>
                        </w:rPr>
                      </w:pPr>
                      <w:r>
                        <w:rPr>
                          <w:rFonts w:ascii="Arial Black" w:hAnsi="Arial Black"/>
                          <w:color w:val="CC6262"/>
                        </w:rPr>
                        <w:t xml:space="preserve">b. </w:t>
                      </w:r>
                      <w:r>
                        <w:rPr>
                          <w:rFonts w:ascii="Arial" w:hAnsi="Arial"/>
                          <w:color w:val="CC6262"/>
                        </w:rPr>
                        <w:t>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E1447D" wp14:editId="560D50AB">
                <wp:simplePos x="0" y="0"/>
                <wp:positionH relativeFrom="margin">
                  <wp:posOffset>-191770</wp:posOffset>
                </wp:positionH>
                <wp:positionV relativeFrom="paragraph">
                  <wp:posOffset>3903028</wp:posOffset>
                </wp:positionV>
                <wp:extent cx="566591" cy="347809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591" cy="347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593C" w:rsidRPr="0058593C" w:rsidRDefault="0058593C" w:rsidP="001C19D8">
                            <w:pPr>
                              <w:spacing w:after="0"/>
                              <w:rPr>
                                <w:rFonts w:ascii="Arial Black" w:hAnsi="Arial Black" w:cs="Arial"/>
                                <w:color w:val="CC626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CC6262"/>
                              </w:rPr>
                              <w:t xml:space="preserve">a. </w:t>
                            </w:r>
                            <w:r>
                              <w:rPr>
                                <w:rFonts w:ascii="Arial" w:hAnsi="Arial"/>
                                <w:color w:val="CC6262"/>
                              </w:rPr>
                              <w:t>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1447D" id="Text Box 62" o:spid="_x0000_s1036" type="#_x0000_t202" style="position:absolute;margin-left:-15.1pt;margin-top:307.35pt;width:44.6pt;height:27.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" filled="f" stroked="f" strokeweight=".5pt">
                <v:textbox>
                  <w:txbxContent>
                    <w:p w:rsidR="0058593C" w:rsidRPr="0058593C" w:rsidRDefault="0058593C" w:rsidP="001C19D8">
                      <w:pPr>
                        <w:spacing w:after="0"/>
                        <w:rPr>
                          <w:rFonts w:ascii="Arial Black" w:hAnsi="Arial Black" w:cs="Arial"/>
                          <w:color w:val="CC6262"/>
                        </w:rPr>
                      </w:pPr>
                      <w:r>
                        <w:rPr>
                          <w:rFonts w:ascii="Arial Black" w:hAnsi="Arial Black"/>
                          <w:color w:val="CC6262"/>
                        </w:rPr>
                        <w:t xml:space="preserve">a. </w:t>
                      </w:r>
                      <w:r>
                        <w:rPr>
                          <w:rFonts w:ascii="Arial" w:hAnsi="Arial"/>
                          <w:color w:val="CC6262"/>
                        </w:rPr>
                        <w:t>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7FA4FE" wp14:editId="05E97ECA">
                <wp:simplePos x="0" y="0"/>
                <wp:positionH relativeFrom="margin">
                  <wp:posOffset>274320</wp:posOffset>
                </wp:positionH>
                <wp:positionV relativeFrom="paragraph">
                  <wp:posOffset>5932805</wp:posOffset>
                </wp:positionV>
                <wp:extent cx="4840605" cy="263525"/>
                <wp:effectExtent l="0" t="0" r="0" b="31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605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auto"/>
                              </w:rPr>
                              <w:id w:val="1130744384"/>
                              <w:showingPlcHdr/>
                              <w:text/>
                            </w:sdtPr>
                            <w:sdtEndPr/>
                            <w:sdtContent>
                              <w:p w:rsidR="00AB60BE" w:rsidRPr="001C19D8" w:rsidRDefault="00AB60BE" w:rsidP="00AB60BE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auto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auto"/>
                                  </w:rPr>
                                  <w:t>[Neue Geschäftschance/Zusammenfassung der Diskussion]</w:t>
                                </w:r>
                              </w:p>
                            </w:sdtContent>
                          </w:sdt>
                          <w:p w:rsidR="00AB60BE" w:rsidRPr="001C19D8" w:rsidRDefault="00AB60BE" w:rsidP="00AB60BE">
                            <w:pPr>
                              <w:spacing w:after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  <w:p w:rsidR="0058593C" w:rsidRPr="001C19D8" w:rsidRDefault="0058593C" w:rsidP="001C19D8">
                            <w:pPr>
                              <w:spacing w:after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FA4FE" id="Text Box 58" o:spid="_x0000_s1037" type="#_x0000_t202" style="position:absolute;margin-left:21.6pt;margin-top:467.15pt;width:381.15pt;height:20.7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" filled="f" stroked="f" strokeweight=".5pt">
                <v:textbox>
                  <w:txbxContent>
                    <w:sdt>
                      <w:sdtPr>
                        <w:rPr>
                          <w:rFonts w:ascii="Arial" w:hAnsi="Arial" w:cs="Arial"/>
                          <w:color w:val="auto"/>
                        </w:rPr>
                        <w:id w:val="1130744384"/>
                        <w:showingPlcHdr/>
                        <w:text/>
                      </w:sdtPr>
                      <w:sdtEndPr/>
                      <w:sdtContent>
                        <w:p w:rsidR="00AB60BE" w:rsidRPr="001C19D8" w:rsidRDefault="00AB60BE" w:rsidP="00AB60BE">
                          <w:pPr>
                            <w:spacing w:after="0"/>
                            <w:rPr>
                              <w:rFonts w:ascii="Arial" w:hAnsi="Arial" w:cs="Arial"/>
                              <w:color w:val="auto"/>
                            </w:rPr>
                          </w:pPr>
                          <w:r>
                            <w:rPr>
                              <w:rFonts w:ascii="Arial" w:hAnsi="Arial"/>
                              <w:color w:val="auto"/>
                            </w:rPr>
                            <w:t>[Neue Geschäftschance/Zusammenfassung der Diskussion]</w:t>
                          </w:r>
                        </w:p>
                      </w:sdtContent>
                    </w:sdt>
                    <w:p w:rsidR="00AB60BE" w:rsidRPr="001C19D8" w:rsidRDefault="00AB60BE" w:rsidP="00AB60BE">
                      <w:pPr>
                        <w:spacing w:after="0"/>
                        <w:rPr>
                          <w:rFonts w:ascii="Arial" w:hAnsi="Arial" w:cs="Arial"/>
                          <w:color w:val="auto"/>
                        </w:rPr>
                      </w:pPr>
                    </w:p>
                    <w:p w:rsidR="0058593C" w:rsidRPr="001C19D8" w:rsidRDefault="0058593C" w:rsidP="001C19D8">
                      <w:pPr>
                        <w:spacing w:after="0"/>
                        <w:rPr>
                          <w:rFonts w:ascii="Arial" w:hAnsi="Arial" w:cs="Arial"/>
                          <w:color w:val="aut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B1CF0A" wp14:editId="6560B3A8">
                <wp:simplePos x="0" y="0"/>
                <wp:positionH relativeFrom="margin">
                  <wp:posOffset>280035</wp:posOffset>
                </wp:positionH>
                <wp:positionV relativeFrom="paragraph">
                  <wp:posOffset>5664200</wp:posOffset>
                </wp:positionV>
                <wp:extent cx="4840605" cy="263525"/>
                <wp:effectExtent l="0" t="0" r="0" b="31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605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auto"/>
                              </w:rPr>
                              <w:id w:val="1703747621"/>
                              <w:showingPlcHdr/>
                              <w:text/>
                            </w:sdtPr>
                            <w:sdtEndPr/>
                            <w:sdtContent>
                              <w:p w:rsidR="00AB60BE" w:rsidRPr="001C19D8" w:rsidRDefault="00AB60BE" w:rsidP="00AB60BE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auto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auto"/>
                                  </w:rPr>
                                  <w:t>[Neue Geschäftschance/Zusammenfassung der Diskussion]</w:t>
                                </w:r>
                              </w:p>
                            </w:sdtContent>
                          </w:sdt>
                          <w:p w:rsidR="00AB60BE" w:rsidRPr="001C19D8" w:rsidRDefault="00AB60BE" w:rsidP="00AB60BE">
                            <w:pPr>
                              <w:spacing w:after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  <w:p w:rsidR="0058593C" w:rsidRPr="001C19D8" w:rsidRDefault="0058593C" w:rsidP="001C19D8">
                            <w:pPr>
                              <w:spacing w:after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1CF0A" id="Text Box 57" o:spid="_x0000_s1038" type="#_x0000_t202" style="position:absolute;margin-left:22.05pt;margin-top:446pt;width:381.15pt;height:20.7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" filled="f" stroked="f" strokeweight=".5pt">
                <v:textbox>
                  <w:txbxContent>
                    <w:sdt>
                      <w:sdtPr>
                        <w:rPr>
                          <w:rFonts w:ascii="Arial" w:hAnsi="Arial" w:cs="Arial"/>
                          <w:color w:val="auto"/>
                        </w:rPr>
                        <w:id w:val="1703747621"/>
                        <w:showingPlcHdr/>
                        <w:text/>
                      </w:sdtPr>
                      <w:sdtEndPr/>
                      <w:sdtContent>
                        <w:p w:rsidR="00AB60BE" w:rsidRPr="001C19D8" w:rsidRDefault="00AB60BE" w:rsidP="00AB60BE">
                          <w:pPr>
                            <w:spacing w:after="0"/>
                            <w:rPr>
                              <w:rFonts w:ascii="Arial" w:hAnsi="Arial" w:cs="Arial"/>
                              <w:color w:val="auto"/>
                            </w:rPr>
                          </w:pPr>
                          <w:r>
                            <w:rPr>
                              <w:rFonts w:ascii="Arial" w:hAnsi="Arial"/>
                              <w:color w:val="auto"/>
                            </w:rPr>
                            <w:t>[Neue Geschäftschance/Zusammenfassung der Diskussion]</w:t>
                          </w:r>
                        </w:p>
                      </w:sdtContent>
                    </w:sdt>
                    <w:p w:rsidR="00AB60BE" w:rsidRPr="001C19D8" w:rsidRDefault="00AB60BE" w:rsidP="00AB60BE">
                      <w:pPr>
                        <w:spacing w:after="0"/>
                        <w:rPr>
                          <w:rFonts w:ascii="Arial" w:hAnsi="Arial" w:cs="Arial"/>
                          <w:color w:val="auto"/>
                        </w:rPr>
                      </w:pPr>
                    </w:p>
                    <w:p w:rsidR="0058593C" w:rsidRPr="001C19D8" w:rsidRDefault="0058593C" w:rsidP="001C19D8">
                      <w:pPr>
                        <w:spacing w:after="0"/>
                        <w:rPr>
                          <w:rFonts w:ascii="Arial" w:hAnsi="Arial" w:cs="Arial"/>
                          <w:color w:val="aut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D92BFE" wp14:editId="2B7981B2">
                <wp:simplePos x="0" y="0"/>
                <wp:positionH relativeFrom="margin">
                  <wp:posOffset>280035</wp:posOffset>
                </wp:positionH>
                <wp:positionV relativeFrom="paragraph">
                  <wp:posOffset>5396398</wp:posOffset>
                </wp:positionV>
                <wp:extent cx="4840738" cy="263662"/>
                <wp:effectExtent l="0" t="0" r="0" b="31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738" cy="263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auto"/>
                              </w:rPr>
                              <w:id w:val="1777444805"/>
                              <w:showingPlcHdr/>
                              <w:text/>
                            </w:sdtPr>
                            <w:sdtEndPr/>
                            <w:sdtContent>
                              <w:p w:rsidR="00AB60BE" w:rsidRPr="001C19D8" w:rsidRDefault="00AB60BE" w:rsidP="00AB60BE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auto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auto"/>
                                  </w:rPr>
                                  <w:t>[Neue Geschäftschance/Zusammenfassung der Diskussion]</w:t>
                                </w:r>
                              </w:p>
                            </w:sdtContent>
                          </w:sdt>
                          <w:p w:rsidR="0058593C" w:rsidRPr="001C19D8" w:rsidRDefault="0058593C" w:rsidP="001C19D8">
                            <w:pPr>
                              <w:spacing w:after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92BFE" id="Text Box 56" o:spid="_x0000_s1039" type="#_x0000_t202" style="position:absolute;margin-left:22.05pt;margin-top:424.9pt;width:381.15pt;height:20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" filled="f" stroked="f" strokeweight=".5pt">
                <v:textbox>
                  <w:txbxContent>
                    <w:sdt>
                      <w:sdtPr>
                        <w:rPr>
                          <w:rFonts w:ascii="Arial" w:hAnsi="Arial" w:cs="Arial"/>
                          <w:color w:val="auto"/>
                        </w:rPr>
                        <w:id w:val="1777444805"/>
                        <w:showingPlcHdr/>
                        <w:text/>
                      </w:sdtPr>
                      <w:sdtEndPr/>
                      <w:sdtContent>
                        <w:p w:rsidR="00AB60BE" w:rsidRPr="001C19D8" w:rsidRDefault="00AB60BE" w:rsidP="00AB60BE">
                          <w:pPr>
                            <w:spacing w:after="0"/>
                            <w:rPr>
                              <w:rFonts w:ascii="Arial" w:hAnsi="Arial" w:cs="Arial"/>
                              <w:color w:val="auto"/>
                            </w:rPr>
                          </w:pPr>
                          <w:r>
                            <w:rPr>
                              <w:rFonts w:ascii="Arial" w:hAnsi="Arial"/>
                              <w:color w:val="auto"/>
                            </w:rPr>
                            <w:t>[Neue Geschäftschance/Zusammenfassung der Diskussion]</w:t>
                          </w:r>
                        </w:p>
                      </w:sdtContent>
                    </w:sdt>
                    <w:p w:rsidR="0058593C" w:rsidRPr="001C19D8" w:rsidRDefault="0058593C" w:rsidP="001C19D8">
                      <w:pPr>
                        <w:spacing w:after="0"/>
                        <w:rPr>
                          <w:rFonts w:ascii="Arial" w:hAnsi="Arial" w:cs="Arial"/>
                          <w:color w:val="aut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715C02" wp14:editId="6AE3AA77">
                <wp:simplePos x="0" y="0"/>
                <wp:positionH relativeFrom="margin">
                  <wp:posOffset>274320</wp:posOffset>
                </wp:positionH>
                <wp:positionV relativeFrom="paragraph">
                  <wp:posOffset>4463762</wp:posOffset>
                </wp:positionV>
                <wp:extent cx="4840738" cy="263662"/>
                <wp:effectExtent l="0" t="0" r="0" b="31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738" cy="263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auto"/>
                              </w:rPr>
                              <w:id w:val="-1950851307"/>
                              <w:showingPlcHdr/>
                              <w:text/>
                            </w:sdtPr>
                            <w:sdtEndPr/>
                            <w:sdtContent>
                              <w:p w:rsidR="00AB60BE" w:rsidRPr="001C19D8" w:rsidRDefault="00AB60BE" w:rsidP="00AB60BE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auto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auto"/>
                                  </w:rPr>
                                  <w:t>[Offene Fragen/Zusammenfassung der Diskussion]</w:t>
                                </w:r>
                              </w:p>
                            </w:sdtContent>
                          </w:sdt>
                          <w:p w:rsidR="0058593C" w:rsidRPr="001C19D8" w:rsidRDefault="0058593C" w:rsidP="001C19D8">
                            <w:pPr>
                              <w:spacing w:after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15C02" id="Text Box 55" o:spid="_x0000_s1040" type="#_x0000_t202" style="position:absolute;margin-left:21.6pt;margin-top:351.5pt;width:381.15pt;height:20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" filled="f" stroked="f" strokeweight=".5pt">
                <v:textbox>
                  <w:txbxContent>
                    <w:sdt>
                      <w:sdtPr>
                        <w:rPr>
                          <w:rFonts w:ascii="Arial" w:hAnsi="Arial" w:cs="Arial"/>
                          <w:color w:val="auto"/>
                        </w:rPr>
                        <w:id w:val="-1950851307"/>
                        <w:showingPlcHdr/>
                        <w:text/>
                      </w:sdtPr>
                      <w:sdtEndPr/>
                      <w:sdtContent>
                        <w:p w:rsidR="00AB60BE" w:rsidRPr="001C19D8" w:rsidRDefault="00AB60BE" w:rsidP="00AB60BE">
                          <w:pPr>
                            <w:spacing w:after="0"/>
                            <w:rPr>
                              <w:rFonts w:ascii="Arial" w:hAnsi="Arial" w:cs="Arial"/>
                              <w:color w:val="auto"/>
                            </w:rPr>
                          </w:pPr>
                          <w:r>
                            <w:rPr>
                              <w:rFonts w:ascii="Arial" w:hAnsi="Arial"/>
                              <w:color w:val="auto"/>
                            </w:rPr>
                            <w:t>[Offene Fragen/Zusammenfassung der Diskussion]</w:t>
                          </w:r>
                        </w:p>
                      </w:sdtContent>
                    </w:sdt>
                    <w:p w:rsidR="0058593C" w:rsidRPr="001C19D8" w:rsidRDefault="0058593C" w:rsidP="001C19D8">
                      <w:pPr>
                        <w:spacing w:after="0"/>
                        <w:rPr>
                          <w:rFonts w:ascii="Arial" w:hAnsi="Arial" w:cs="Arial"/>
                          <w:color w:val="aut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0F8D3E" wp14:editId="5EAA60A8">
                <wp:simplePos x="0" y="0"/>
                <wp:positionH relativeFrom="margin">
                  <wp:posOffset>280035</wp:posOffset>
                </wp:positionH>
                <wp:positionV relativeFrom="paragraph">
                  <wp:posOffset>4195340</wp:posOffset>
                </wp:positionV>
                <wp:extent cx="4840738" cy="263662"/>
                <wp:effectExtent l="0" t="0" r="0" b="31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738" cy="263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auto"/>
                              </w:rPr>
                              <w:id w:val="323010450"/>
                              <w:showingPlcHdr/>
                              <w:text/>
                            </w:sdtPr>
                            <w:sdtEndPr/>
                            <w:sdtContent>
                              <w:p w:rsidR="00AB60BE" w:rsidRPr="001C19D8" w:rsidRDefault="00AB60BE" w:rsidP="00AB60BE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auto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auto"/>
                                  </w:rPr>
                                  <w:t>[Offene Fragen/Zusammenfassung der Diskussion]</w:t>
                                </w:r>
                              </w:p>
                            </w:sdtContent>
                          </w:sdt>
                          <w:p w:rsidR="0058593C" w:rsidRPr="001C19D8" w:rsidRDefault="0058593C" w:rsidP="001C19D8">
                            <w:pPr>
                              <w:spacing w:after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F8D3E" id="Text Box 54" o:spid="_x0000_s1041" type="#_x0000_t202" style="position:absolute;margin-left:22.05pt;margin-top:330.35pt;width:381.15pt;height:20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" filled="f" stroked="f" strokeweight=".5pt">
                <v:textbox>
                  <w:txbxContent>
                    <w:sdt>
                      <w:sdtPr>
                        <w:rPr>
                          <w:rFonts w:ascii="Arial" w:hAnsi="Arial" w:cs="Arial"/>
                          <w:color w:val="auto"/>
                        </w:rPr>
                        <w:id w:val="323010450"/>
                        <w:showingPlcHdr/>
                        <w:text/>
                      </w:sdtPr>
                      <w:sdtEndPr/>
                      <w:sdtContent>
                        <w:p w:rsidR="00AB60BE" w:rsidRPr="001C19D8" w:rsidRDefault="00AB60BE" w:rsidP="00AB60BE">
                          <w:pPr>
                            <w:spacing w:after="0"/>
                            <w:rPr>
                              <w:rFonts w:ascii="Arial" w:hAnsi="Arial" w:cs="Arial"/>
                              <w:color w:val="auto"/>
                            </w:rPr>
                          </w:pPr>
                          <w:r>
                            <w:rPr>
                              <w:rFonts w:ascii="Arial" w:hAnsi="Arial"/>
                              <w:color w:val="auto"/>
                            </w:rPr>
                            <w:t>[Offene Fragen/Zusammenfassung der Diskussion]</w:t>
                          </w:r>
                        </w:p>
                      </w:sdtContent>
                    </w:sdt>
                    <w:p w:rsidR="0058593C" w:rsidRPr="001C19D8" w:rsidRDefault="0058593C" w:rsidP="001C19D8">
                      <w:pPr>
                        <w:spacing w:after="0"/>
                        <w:rPr>
                          <w:rFonts w:ascii="Arial" w:hAnsi="Arial" w:cs="Arial"/>
                          <w:color w:val="aut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4B04C4" wp14:editId="5E02B715">
                <wp:simplePos x="0" y="0"/>
                <wp:positionH relativeFrom="margin">
                  <wp:posOffset>280491</wp:posOffset>
                </wp:positionH>
                <wp:positionV relativeFrom="paragraph">
                  <wp:posOffset>3926872</wp:posOffset>
                </wp:positionV>
                <wp:extent cx="4840738" cy="263662"/>
                <wp:effectExtent l="0" t="0" r="0" b="31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0738" cy="263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auto"/>
                              </w:rPr>
                              <w:id w:val="-1303759379"/>
                              <w:showingPlcHdr/>
                              <w:text/>
                            </w:sdtPr>
                            <w:sdtEndPr/>
                            <w:sdtContent>
                              <w:p w:rsidR="0058593C" w:rsidRPr="001C19D8" w:rsidRDefault="00AB60BE" w:rsidP="001C19D8">
                                <w:pPr>
                                  <w:spacing w:after="0"/>
                                  <w:rPr>
                                    <w:rFonts w:ascii="Arial" w:hAnsi="Arial" w:cs="Arial"/>
                                    <w:color w:val="auto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auto"/>
                                  </w:rPr>
                                  <w:t>[Offene Fragen/Zusammenfassung der Diskussion]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04C4" id="Text Box 53" o:spid="_x0000_s1042" type="#_x0000_t202" style="position:absolute;margin-left:22.1pt;margin-top:309.2pt;width:381.15pt;height:20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" filled="f" stroked="f" strokeweight=".5pt">
                <v:textbox>
                  <w:txbxContent>
                    <w:sdt>
                      <w:sdtPr>
                        <w:rPr>
                          <w:rFonts w:ascii="Arial" w:hAnsi="Arial" w:cs="Arial"/>
                          <w:color w:val="auto"/>
                        </w:rPr>
                        <w:id w:val="-1303759379"/>
                        <w:showingPlcHdr/>
                        <w:text/>
                      </w:sdtPr>
                      <w:sdtEndPr/>
                      <w:sdtContent>
                        <w:p w:rsidR="0058593C" w:rsidRPr="001C19D8" w:rsidRDefault="00AB60BE" w:rsidP="001C19D8">
                          <w:pPr>
                            <w:spacing w:after="0"/>
                            <w:rPr>
                              <w:rFonts w:ascii="Arial" w:hAnsi="Arial" w:cs="Arial"/>
                              <w:color w:val="auto"/>
                            </w:rPr>
                          </w:pPr>
                          <w:r>
                            <w:rPr>
                              <w:rFonts w:ascii="Arial" w:hAnsi="Arial"/>
                              <w:color w:val="auto"/>
                            </w:rPr>
                            <w:t>[Offene Fragen/Zusammenfassung der Diskussion]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367F57" wp14:editId="2ABFF6DC">
                <wp:simplePos x="0" y="0"/>
                <wp:positionH relativeFrom="margin">
                  <wp:posOffset>-179070</wp:posOffset>
                </wp:positionH>
                <wp:positionV relativeFrom="paragraph">
                  <wp:posOffset>2995248</wp:posOffset>
                </wp:positionV>
                <wp:extent cx="6440069" cy="510493"/>
                <wp:effectExtent l="0" t="0" r="0" b="444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069" cy="5104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9D8" w:rsidRPr="00AF72A2" w:rsidRDefault="00E36A9B" w:rsidP="001C19D8">
                            <w:pPr>
                              <w:spacing w:after="0"/>
                              <w:rPr>
                                <w:rFonts w:ascii="Arial" w:hAnsi="Arial" w:cs="Arial"/>
                                <w:color w:val="auto"/>
                                <w:lang w:val="de-CH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auto"/>
                                </w:rPr>
                                <w:id w:val="683486249"/>
                                <w:showingPlcHdr/>
                                <w:text/>
                              </w:sdtPr>
                              <w:sdtEndPr/>
                              <w:sdtContent>
                                <w:r w:rsidR="00AB60BE">
                                  <w:rPr>
                                    <w:rFonts w:ascii="Arial" w:hAnsi="Arial"/>
                                    <w:color w:val="666766"/>
                                  </w:rPr>
                                  <w:t>[Name]</w:t>
                                </w:r>
                              </w:sdtContent>
                            </w:sdt>
                            <w:r w:rsidR="00AB60BE">
                              <w:rPr>
                                <w:rFonts w:ascii="Arial" w:hAnsi="Arial"/>
                                <w:color w:val="auto"/>
                              </w:rPr>
                              <w:t xml:space="preserve"> verlas das Protokoll der letzten Sitzung. Das Protokoll wurde wie verlesen genehmigt.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67F57" id="Text Box 52" o:spid="_x0000_s1043" type="#_x0000_t202" style="position:absolute;margin-left:-14.1pt;margin-top:235.85pt;width:507.1pt;height:40.2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" filled="f" stroked="f" strokeweight=".5pt">
                <v:textbox>
                  <w:txbxContent>
                    <w:p w:rsidR="001C19D8" w:rsidRPr="00AF72A2" w:rsidRDefault="00E36A9B" w:rsidP="001C19D8">
                      <w:pPr>
                        <w:spacing w:after="0"/>
                        <w:rPr>
                          <w:rFonts w:ascii="Arial" w:hAnsi="Arial" w:cs="Arial"/>
                          <w:color w:val="auto"/>
                          <w:lang w:val="de-CH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auto"/>
                          </w:rPr>
                          <w:id w:val="683486249"/>
                          <w:showingPlcHdr/>
                          <w:text/>
                        </w:sdtPr>
                        <w:sdtEndPr/>
                        <w:sdtContent>
                          <w:r w:rsidR="00AB60BE">
                            <w:rPr>
                              <w:rFonts w:ascii="Arial" w:hAnsi="Arial"/>
                              <w:color w:val="666766"/>
                            </w:rPr>
                            <w:t>[Name]</w:t>
                          </w:r>
                        </w:sdtContent>
                      </w:sdt>
                      <w:r w:rsidR="00AB60BE">
                        <w:rPr>
                          <w:rFonts w:ascii="Arial" w:hAnsi="Arial"/>
                          <w:color w:val="auto"/>
                        </w:rPr>
                        <w:t xml:space="preserve"> verlas das Protokoll der letzten Sitzung. Das Protokoll wurde wie verlesen genehmigt.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6E2FFD" wp14:editId="1B33BD20">
                <wp:simplePos x="0" y="0"/>
                <wp:positionH relativeFrom="margin">
                  <wp:posOffset>-179070</wp:posOffset>
                </wp:positionH>
                <wp:positionV relativeFrom="paragraph">
                  <wp:posOffset>2068850</wp:posOffset>
                </wp:positionV>
                <wp:extent cx="6440069" cy="510493"/>
                <wp:effectExtent l="0" t="0" r="0" b="444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069" cy="5104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9D8" w:rsidRPr="001C19D8" w:rsidRDefault="00E36A9B" w:rsidP="001C19D8">
                            <w:pPr>
                              <w:spacing w:after="0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auto"/>
                                </w:rPr>
                                <w:id w:val="-2134234609"/>
                                <w:showingPlcHdr/>
                                <w:text/>
                              </w:sdtPr>
                              <w:sdtEndPr/>
                              <w:sdtContent>
                                <w:r w:rsidR="00AB60BE">
                                  <w:rPr>
                                    <w:rFonts w:ascii="Arial" w:hAnsi="Arial"/>
                                    <w:color w:val="666766"/>
                                  </w:rPr>
                                  <w:t>[Name]</w:t>
                                </w:r>
                              </w:sdtContent>
                            </w:sdt>
                            <w:r w:rsidR="00AB60BE">
                              <w:rPr>
                                <w:rFonts w:ascii="Arial" w:hAnsi="Arial"/>
                                <w:color w:val="auto"/>
                              </w:rPr>
                              <w:t xml:space="preserve"> rief die Namensliste auf.</w:t>
                            </w:r>
                            <w:r w:rsidR="003411E9" w:rsidRPr="003411E9">
                              <w:t xml:space="preserve"> </w:t>
                            </w:r>
                            <w:r w:rsidR="003411E9" w:rsidRPr="003411E9">
                              <w:rPr>
                                <w:rFonts w:ascii="Arial" w:hAnsi="Arial"/>
                                <w:color w:val="auto"/>
                              </w:rPr>
                              <w:t>Folgende</w:t>
                            </w:r>
                            <w:r w:rsidR="00AB60BE">
                              <w:rPr>
                                <w:rFonts w:ascii="Arial" w:hAnsi="Arial"/>
                                <w:color w:val="auto"/>
                              </w:rPr>
                              <w:t xml:space="preserve"> Personen waren anwesend: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color w:val="auto"/>
                                </w:rPr>
                                <w:id w:val="-600029305"/>
                                <w:showingPlcHdr/>
                                <w:text/>
                              </w:sdtPr>
                              <w:sdtEndPr/>
                              <w:sdtContent>
                                <w:r w:rsidR="00AB60BE">
                                  <w:rPr>
                                    <w:rFonts w:ascii="Arial" w:hAnsi="Arial"/>
                                    <w:color w:val="666766"/>
                                  </w:rPr>
                                  <w:t>[Namen der Teilnehmer]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E2FFD" id="Text Box 51" o:spid="_x0000_s1044" type="#_x0000_t202" style="position:absolute;margin-left:-14.1pt;margin-top:162.9pt;width:507.1pt;height:40.2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" filled="f" stroked="f" strokeweight=".5pt">
                <v:textbox>
                  <w:txbxContent>
                    <w:p w:rsidR="001C19D8" w:rsidRPr="001C19D8" w:rsidRDefault="00E36A9B" w:rsidP="001C19D8">
                      <w:pPr>
                        <w:spacing w:after="0"/>
                        <w:rPr>
                          <w:rFonts w:ascii="Arial" w:hAnsi="Arial" w:cs="Arial"/>
                          <w:color w:val="auto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auto"/>
                          </w:rPr>
                          <w:id w:val="-2134234609"/>
                          <w:showingPlcHdr/>
                          <w:text/>
                        </w:sdtPr>
                        <w:sdtEndPr/>
                        <w:sdtContent>
                          <w:r w:rsidR="00AB60BE">
                            <w:rPr>
                              <w:rFonts w:ascii="Arial" w:hAnsi="Arial"/>
                              <w:color w:val="666766"/>
                            </w:rPr>
                            <w:t>[Name]</w:t>
                          </w:r>
                        </w:sdtContent>
                      </w:sdt>
                      <w:r w:rsidR="00AB60BE">
                        <w:rPr>
                          <w:rFonts w:ascii="Arial" w:hAnsi="Arial"/>
                          <w:color w:val="auto"/>
                        </w:rPr>
                        <w:t xml:space="preserve"> rief die Namensliste auf.</w:t>
                      </w:r>
                      <w:r w:rsidR="003411E9" w:rsidRPr="003411E9">
                        <w:t xml:space="preserve"> </w:t>
                      </w:r>
                      <w:r w:rsidR="003411E9" w:rsidRPr="003411E9">
                        <w:rPr>
                          <w:rFonts w:ascii="Arial" w:hAnsi="Arial"/>
                          <w:color w:val="auto"/>
                        </w:rPr>
                        <w:t>Folgende</w:t>
                      </w:r>
                      <w:r w:rsidR="00AB60BE">
                        <w:rPr>
                          <w:rFonts w:ascii="Arial" w:hAnsi="Arial"/>
                          <w:color w:val="auto"/>
                        </w:rPr>
                        <w:t xml:space="preserve"> Personen waren anwesend: </w:t>
                      </w:r>
                      <w:sdt>
                        <w:sdtPr>
                          <w:rPr>
                            <w:rFonts w:ascii="Arial" w:hAnsi="Arial" w:cs="Arial"/>
                            <w:color w:val="auto"/>
                          </w:rPr>
                          <w:id w:val="-600029305"/>
                          <w:showingPlcHdr/>
                          <w:text/>
                        </w:sdtPr>
                        <w:sdtEndPr/>
                        <w:sdtContent>
                          <w:r w:rsidR="00AB60BE">
                            <w:rPr>
                              <w:rFonts w:ascii="Arial" w:hAnsi="Arial"/>
                              <w:color w:val="666766"/>
                            </w:rPr>
                            <w:t>[Namen der Teilnehmer]</w:t>
                          </w:r>
                        </w:sdtContent>
                      </w:sdt>
                    </w:p>
                  </w:txbxContent>
                </v:textbox>
                <w10:wrap anchorx="margin"/>
              </v:shape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434800" wp14:editId="0E2E2941">
                <wp:simplePos x="0" y="0"/>
                <wp:positionH relativeFrom="column">
                  <wp:posOffset>-179070</wp:posOffset>
                </wp:positionH>
                <wp:positionV relativeFrom="paragraph">
                  <wp:posOffset>4977403</wp:posOffset>
                </wp:positionV>
                <wp:extent cx="4038600" cy="359410"/>
                <wp:effectExtent l="0" t="0" r="0" b="254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 Black" w:hAnsi="Arial Black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  <w:id w:val="-424502893"/>
                              <w:text/>
                            </w:sdtPr>
                            <w:sdtEndPr/>
                            <w:sdtContent>
                              <w:p w:rsidR="001C19D8" w:rsidRPr="001C19D8" w:rsidRDefault="006D3F53" w:rsidP="001C19D8">
                                <w:pPr>
                                  <w:spacing w:after="0"/>
                                  <w:rPr>
                                    <w:rFonts w:ascii="Arial Black" w:hAnsi="Arial Black" w:cs="Arial"/>
                                    <w:b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 Black" w:hAnsi="Arial Black" w:cs="Arial"/>
                                    <w:b/>
                                    <w:color w:val="auto"/>
                                    <w:sz w:val="28"/>
                                    <w:szCs w:val="28"/>
                                  </w:rPr>
                                  <w:t>Beschlüsse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34800" id="Text Box 48" o:spid="_x0000_s1045" type="#_x0000_t202" style="position:absolute;margin-left:-14.1pt;margin-top:391.9pt;width:318pt;height:28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" filled="f" stroked="f" strokeweight=".5pt">
                <v:textbox>
                  <w:txbxContent>
                    <w:sdt>
                      <w:sdtPr>
                        <w:rPr>
                          <w:rFonts w:ascii="Arial Black" w:hAnsi="Arial Black" w:cs="Arial"/>
                          <w:b/>
                          <w:color w:val="auto"/>
                          <w:sz w:val="28"/>
                          <w:szCs w:val="28"/>
                        </w:rPr>
                        <w:id w:val="-424502893"/>
                        <w:text/>
                      </w:sdtPr>
                      <w:sdtEndPr/>
                      <w:sdtContent>
                        <w:p w:rsidR="001C19D8" w:rsidRPr="001C19D8" w:rsidRDefault="006D3F53" w:rsidP="001C19D8">
                          <w:pPr>
                            <w:spacing w:after="0"/>
                            <w:rPr>
                              <w:rFonts w:ascii="Arial Black" w:hAnsi="Arial Black" w:cs="Arial"/>
                              <w:b/>
                              <w:color w:val="auto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Black" w:hAnsi="Arial Black" w:cs="Arial"/>
                              <w:b/>
                              <w:color w:val="auto"/>
                              <w:sz w:val="28"/>
                              <w:szCs w:val="28"/>
                            </w:rPr>
                            <w:t>Beschlüsse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F162D4" wp14:editId="16692C0B">
                <wp:simplePos x="0" y="0"/>
                <wp:positionH relativeFrom="column">
                  <wp:posOffset>-179070</wp:posOffset>
                </wp:positionH>
                <wp:positionV relativeFrom="paragraph">
                  <wp:posOffset>3519274</wp:posOffset>
                </wp:positionV>
                <wp:extent cx="4038600" cy="359410"/>
                <wp:effectExtent l="0" t="0" r="0" b="254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 Black" w:hAnsi="Arial Black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  <w:id w:val="150338703"/>
                              <w:showingPlcHdr/>
                              <w:text/>
                            </w:sdtPr>
                            <w:sdtEndPr/>
                            <w:sdtContent>
                              <w:p w:rsidR="001C19D8" w:rsidRPr="001C19D8" w:rsidRDefault="007B19F9" w:rsidP="001C19D8">
                                <w:pPr>
                                  <w:spacing w:after="0"/>
                                  <w:rPr>
                                    <w:rFonts w:ascii="Arial Black" w:hAnsi="Arial Black" w:cs="Arial"/>
                                    <w:b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  <w:b/>
                                    <w:color w:val="auto"/>
                                    <w:sz w:val="28"/>
                                  </w:rPr>
                                  <w:t>Offene Fragen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162D4" id="Text Box 47" o:spid="_x0000_s1046" type="#_x0000_t202" style="position:absolute;margin-left:-14.1pt;margin-top:277.1pt;width:318pt;height:28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" filled="f" stroked="f" strokeweight=".5pt">
                <v:textbox>
                  <w:txbxContent>
                    <w:sdt>
                      <w:sdtPr>
                        <w:rPr>
                          <w:rFonts w:ascii="Arial Black" w:hAnsi="Arial Black" w:cs="Arial"/>
                          <w:b/>
                          <w:color w:val="auto"/>
                          <w:sz w:val="28"/>
                          <w:szCs w:val="28"/>
                        </w:rPr>
                        <w:id w:val="150338703"/>
                        <w:showingPlcHdr/>
                        <w:text/>
                      </w:sdtPr>
                      <w:sdtEndPr/>
                      <w:sdtContent>
                        <w:p w:rsidR="001C19D8" w:rsidRPr="001C19D8" w:rsidRDefault="007B19F9" w:rsidP="001C19D8">
                          <w:pPr>
                            <w:spacing w:after="0"/>
                            <w:rPr>
                              <w:rFonts w:ascii="Arial Black" w:hAnsi="Arial Black" w:cs="Arial"/>
                              <w:b/>
                              <w:color w:val="auto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Black" w:hAnsi="Arial Black"/>
                              <w:b/>
                              <w:color w:val="auto"/>
                              <w:sz w:val="28"/>
                            </w:rPr>
                            <w:t>Offene Fragen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ECEDDA" wp14:editId="2F6D9E1C">
                <wp:simplePos x="0" y="0"/>
                <wp:positionH relativeFrom="column">
                  <wp:posOffset>-179070</wp:posOffset>
                </wp:positionH>
                <wp:positionV relativeFrom="paragraph">
                  <wp:posOffset>1631969</wp:posOffset>
                </wp:positionV>
                <wp:extent cx="4038600" cy="359410"/>
                <wp:effectExtent l="0" t="0" r="0" b="254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 Black" w:hAnsi="Arial Black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  <w:id w:val="-1233154046"/>
                              <w:text/>
                            </w:sdtPr>
                            <w:sdtEndPr/>
                            <w:sdtContent>
                              <w:p w:rsidR="001C19D8" w:rsidRPr="001C19D8" w:rsidRDefault="00E36A9B" w:rsidP="001C19D8">
                                <w:pPr>
                                  <w:spacing w:after="0"/>
                                  <w:rPr>
                                    <w:rFonts w:ascii="Arial Black" w:hAnsi="Arial Black" w:cs="Arial"/>
                                    <w:b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 Black" w:hAnsi="Arial Black" w:cs="Arial"/>
                                    <w:b/>
                                    <w:color w:val="auto"/>
                                    <w:sz w:val="28"/>
                                    <w:szCs w:val="28"/>
                                  </w:rPr>
                                  <w:t>Teilnehmer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CEDDA" id="Text Box 45" o:spid="_x0000_s1047" type="#_x0000_t202" style="position:absolute;margin-left:-14.1pt;margin-top:128.5pt;width:318pt;height:28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" filled="f" stroked="f" strokeweight=".5pt">
                <v:textbox>
                  <w:txbxContent>
                    <w:sdt>
                      <w:sdtPr>
                        <w:rPr>
                          <w:rFonts w:ascii="Arial Black" w:hAnsi="Arial Black" w:cs="Arial"/>
                          <w:b/>
                          <w:color w:val="auto"/>
                          <w:sz w:val="28"/>
                          <w:szCs w:val="28"/>
                        </w:rPr>
                        <w:id w:val="-1233154046"/>
                        <w:text/>
                      </w:sdtPr>
                      <w:sdtEndPr/>
                      <w:sdtContent>
                        <w:p w:rsidR="001C19D8" w:rsidRPr="001C19D8" w:rsidRDefault="00E36A9B" w:rsidP="001C19D8">
                          <w:pPr>
                            <w:spacing w:after="0"/>
                            <w:rPr>
                              <w:rFonts w:ascii="Arial Black" w:hAnsi="Arial Black" w:cs="Arial"/>
                              <w:b/>
                              <w:color w:val="auto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Black" w:hAnsi="Arial Black" w:cs="Arial"/>
                              <w:b/>
                              <w:color w:val="auto"/>
                              <w:sz w:val="28"/>
                              <w:szCs w:val="28"/>
                            </w:rPr>
                            <w:t>Teilnehmer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5770D1" wp14:editId="048FB0D6">
                <wp:simplePos x="0" y="0"/>
                <wp:positionH relativeFrom="column">
                  <wp:posOffset>-179514</wp:posOffset>
                </wp:positionH>
                <wp:positionV relativeFrom="paragraph">
                  <wp:posOffset>532933</wp:posOffset>
                </wp:positionV>
                <wp:extent cx="4038600" cy="359410"/>
                <wp:effectExtent l="0" t="0" r="0" b="254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 Black" w:hAnsi="Arial Black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  <w:id w:val="37322761"/>
                              <w:showingPlcHdr/>
                              <w:text/>
                            </w:sdtPr>
                            <w:sdtEndPr/>
                            <w:sdtContent>
                              <w:p w:rsidR="001C19D8" w:rsidRPr="001C19D8" w:rsidRDefault="000D6229" w:rsidP="001C19D8">
                                <w:pPr>
                                  <w:spacing w:after="0"/>
                                  <w:rPr>
                                    <w:rFonts w:ascii="Arial Black" w:hAnsi="Arial Black" w:cs="Arial"/>
                                    <w:b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 Black" w:hAnsi="Arial Black"/>
                                    <w:b/>
                                    <w:color w:val="auto"/>
                                    <w:sz w:val="28"/>
                                  </w:rPr>
                                  <w:t>Begrüßung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770D1" id="Text Box 44" o:spid="_x0000_s1048" type="#_x0000_t202" style="position:absolute;margin-left:-14.15pt;margin-top:41.95pt;width:318pt;height:28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" filled="f" stroked="f" strokeweight=".5pt">
                <v:textbox>
                  <w:txbxContent>
                    <w:sdt>
                      <w:sdtPr>
                        <w:rPr>
                          <w:rFonts w:ascii="Arial Black" w:hAnsi="Arial Black" w:cs="Arial"/>
                          <w:b/>
                          <w:color w:val="auto"/>
                          <w:sz w:val="28"/>
                          <w:szCs w:val="28"/>
                        </w:rPr>
                        <w:id w:val="37322761"/>
                        <w:showingPlcHdr/>
                        <w:text/>
                      </w:sdtPr>
                      <w:sdtEndPr/>
                      <w:sdtContent>
                        <w:p w:rsidR="001C19D8" w:rsidRPr="001C19D8" w:rsidRDefault="000D6229" w:rsidP="001C19D8">
                          <w:pPr>
                            <w:spacing w:after="0"/>
                            <w:rPr>
                              <w:rFonts w:ascii="Arial Black" w:hAnsi="Arial Black" w:cs="Arial"/>
                              <w:b/>
                              <w:color w:val="auto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Black" w:hAnsi="Arial Black"/>
                              <w:b/>
                              <w:color w:val="auto"/>
                              <w:sz w:val="28"/>
                            </w:rPr>
                            <w:t>Begrüßung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7FA9FB" wp14:editId="17A8CA6B">
                <wp:simplePos x="0" y="0"/>
                <wp:positionH relativeFrom="column">
                  <wp:posOffset>-759460</wp:posOffset>
                </wp:positionH>
                <wp:positionV relativeFrom="paragraph">
                  <wp:posOffset>6347565</wp:posOffset>
                </wp:positionV>
                <wp:extent cx="558800" cy="5715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9D8" w:rsidRPr="001C19D8" w:rsidRDefault="001C19D8" w:rsidP="001C19D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7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FA9FB" id="Text Box 43" o:spid="_x0000_s1049" type="#_x0000_t202" style="position:absolute;margin-left:-59.8pt;margin-top:499.8pt;width:44pt;height: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" filled="f" stroked="f" strokeweight=".5pt">
                <v:textbox>
                  <w:txbxContent>
                    <w:p w:rsidR="001C19D8" w:rsidRPr="001C19D8" w:rsidRDefault="001C19D8" w:rsidP="001C19D8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 w:themeColor="background1"/>
                          <w:sz w:val="7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6A223E" wp14:editId="1FB08748">
                <wp:simplePos x="0" y="0"/>
                <wp:positionH relativeFrom="column">
                  <wp:posOffset>-754380</wp:posOffset>
                </wp:positionH>
                <wp:positionV relativeFrom="paragraph">
                  <wp:posOffset>4873053</wp:posOffset>
                </wp:positionV>
                <wp:extent cx="558800" cy="5715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9D8" w:rsidRPr="001C19D8" w:rsidRDefault="001C19D8" w:rsidP="001C19D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7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A223E" id="Text Box 42" o:spid="_x0000_s1050" type="#_x0000_t202" style="position:absolute;margin-left:-59.4pt;margin-top:383.7pt;width:44pt;height: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" filled="f" stroked="f" strokeweight=".5pt">
                <v:textbox>
                  <w:txbxContent>
                    <w:p w:rsidR="001C19D8" w:rsidRPr="001C19D8" w:rsidRDefault="001C19D8" w:rsidP="001C19D8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 w:themeColor="background1"/>
                          <w:sz w:val="7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429811" wp14:editId="5FD0A5E1">
                <wp:simplePos x="0" y="0"/>
                <wp:positionH relativeFrom="column">
                  <wp:posOffset>-754380</wp:posOffset>
                </wp:positionH>
                <wp:positionV relativeFrom="paragraph">
                  <wp:posOffset>3397885</wp:posOffset>
                </wp:positionV>
                <wp:extent cx="558800" cy="5715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9D8" w:rsidRPr="001C19D8" w:rsidRDefault="001C19D8" w:rsidP="001C19D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7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29811" id="Text Box 41" o:spid="_x0000_s1051" type="#_x0000_t202" style="position:absolute;margin-left:-59.4pt;margin-top:267.55pt;width:44pt;height: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" filled="f" stroked="f" strokeweight=".5pt">
                <v:textbox>
                  <w:txbxContent>
                    <w:p w:rsidR="001C19D8" w:rsidRPr="001C19D8" w:rsidRDefault="001C19D8" w:rsidP="001C19D8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 w:themeColor="background1"/>
                          <w:sz w:val="7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78A38B" wp14:editId="49270089">
                <wp:simplePos x="0" y="0"/>
                <wp:positionH relativeFrom="column">
                  <wp:posOffset>-754380</wp:posOffset>
                </wp:positionH>
                <wp:positionV relativeFrom="paragraph">
                  <wp:posOffset>2467505</wp:posOffset>
                </wp:positionV>
                <wp:extent cx="558800" cy="5715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9D8" w:rsidRPr="001C19D8" w:rsidRDefault="001C19D8" w:rsidP="001C19D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7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8A38B" id="Text Box 40" o:spid="_x0000_s1052" type="#_x0000_t202" style="position:absolute;margin-left:-59.4pt;margin-top:194.3pt;width:44pt;height: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" filled="f" stroked="f" strokeweight=".5pt">
                <v:textbox>
                  <w:txbxContent>
                    <w:p w:rsidR="001C19D8" w:rsidRPr="001C19D8" w:rsidRDefault="001C19D8" w:rsidP="001C19D8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 w:themeColor="background1"/>
                          <w:sz w:val="7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4C56F7" wp14:editId="23B141B6">
                <wp:simplePos x="0" y="0"/>
                <wp:positionH relativeFrom="column">
                  <wp:posOffset>-754380</wp:posOffset>
                </wp:positionH>
                <wp:positionV relativeFrom="paragraph">
                  <wp:posOffset>1531110</wp:posOffset>
                </wp:positionV>
                <wp:extent cx="558800" cy="5715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9D8" w:rsidRPr="001C19D8" w:rsidRDefault="001C19D8" w:rsidP="001C19D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7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C56F7" id="Text Box 39" o:spid="_x0000_s1053" type="#_x0000_t202" style="position:absolute;margin-left:-59.4pt;margin-top:120.55pt;width:44pt;height: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" filled="f" stroked="f" strokeweight=".5pt">
                <v:textbox>
                  <w:txbxContent>
                    <w:p w:rsidR="001C19D8" w:rsidRPr="001C19D8" w:rsidRDefault="001C19D8" w:rsidP="001C19D8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 w:themeColor="background1"/>
                          <w:sz w:val="7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D102E">
        <w:rPr>
          <w:noProof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329FE2" wp14:editId="4B2C86DB">
                <wp:simplePos x="0" y="0"/>
                <wp:positionH relativeFrom="column">
                  <wp:posOffset>-754910</wp:posOffset>
                </wp:positionH>
                <wp:positionV relativeFrom="paragraph">
                  <wp:posOffset>432225</wp:posOffset>
                </wp:positionV>
                <wp:extent cx="558800" cy="5715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9D8" w:rsidRPr="001C19D8" w:rsidRDefault="001C19D8" w:rsidP="001C19D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7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29FE2" id="Text Box 38" o:spid="_x0000_s1054" type="#_x0000_t202" style="position:absolute;margin-left:-59.45pt;margin-top:34.05pt;width:44pt;height: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" filled="f" stroked="f" strokeweight=".5pt">
                <v:textbox>
                  <w:txbxContent>
                    <w:p w:rsidR="001C19D8" w:rsidRPr="001C19D8" w:rsidRDefault="001C19D8" w:rsidP="001C19D8">
                      <w:pPr>
                        <w:spacing w:after="0"/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 w:themeColor="background1"/>
                          <w:sz w:val="7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22A89" w:rsidRPr="00290CC0" w:rsidSect="00290CC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F53"/>
    <w:rsid w:val="000D6229"/>
    <w:rsid w:val="00111740"/>
    <w:rsid w:val="001917D2"/>
    <w:rsid w:val="001C19D8"/>
    <w:rsid w:val="00206937"/>
    <w:rsid w:val="00221D96"/>
    <w:rsid w:val="00225812"/>
    <w:rsid w:val="00263EEB"/>
    <w:rsid w:val="00290CC0"/>
    <w:rsid w:val="003411E9"/>
    <w:rsid w:val="00367067"/>
    <w:rsid w:val="003D0960"/>
    <w:rsid w:val="003F0D54"/>
    <w:rsid w:val="00427043"/>
    <w:rsid w:val="00445FFB"/>
    <w:rsid w:val="00487995"/>
    <w:rsid w:val="004B482C"/>
    <w:rsid w:val="004C4268"/>
    <w:rsid w:val="004D6453"/>
    <w:rsid w:val="00534F6D"/>
    <w:rsid w:val="005826A5"/>
    <w:rsid w:val="0058593C"/>
    <w:rsid w:val="005926EA"/>
    <w:rsid w:val="005F21F8"/>
    <w:rsid w:val="005F240B"/>
    <w:rsid w:val="0061338E"/>
    <w:rsid w:val="006C4F95"/>
    <w:rsid w:val="006D3F53"/>
    <w:rsid w:val="007043C2"/>
    <w:rsid w:val="00722A89"/>
    <w:rsid w:val="00756791"/>
    <w:rsid w:val="007A38D3"/>
    <w:rsid w:val="007A7318"/>
    <w:rsid w:val="007B19F9"/>
    <w:rsid w:val="007D102E"/>
    <w:rsid w:val="009003C5"/>
    <w:rsid w:val="0096696D"/>
    <w:rsid w:val="009776DE"/>
    <w:rsid w:val="00AB60BE"/>
    <w:rsid w:val="00AF72A2"/>
    <w:rsid w:val="00BF5DAB"/>
    <w:rsid w:val="00C00A69"/>
    <w:rsid w:val="00C627DC"/>
    <w:rsid w:val="00C663C3"/>
    <w:rsid w:val="00D5770A"/>
    <w:rsid w:val="00E209B9"/>
    <w:rsid w:val="00E36A9B"/>
    <w:rsid w:val="00EA628F"/>
    <w:rsid w:val="00EB2696"/>
    <w:rsid w:val="00F343C0"/>
    <w:rsid w:val="00F7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D79E7"/>
  <w15:chartTrackingRefBased/>
  <w15:docId w15:val="{BEF40FBE-0845-4A8E-B835-4739872B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de-DE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21D96"/>
    <w:pPr>
      <w:spacing w:after="60" w:line="240" w:lineRule="auto"/>
    </w:pPr>
    <w:rPr>
      <w:color w:val="A5A5A5" w:themeColor="accent3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21D96"/>
    <w:pPr>
      <w:spacing w:after="60" w:line="240" w:lineRule="auto"/>
    </w:pPr>
    <w:rPr>
      <w:color w:val="A5A5A5" w:themeColor="accent3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5926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Besprechungsprotokoll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3A269-C850-4A31-97A4-066D9799E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Besprechungsprotokoll(2).dotx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Peters Daniel</cp:lastModifiedBy>
  <cp:revision>2</cp:revision>
  <cp:lastPrinted>2016-04-22T06:28:00Z</cp:lastPrinted>
  <dcterms:created xsi:type="dcterms:W3CDTF">2017-09-18T12:20:00Z</dcterms:created>
  <dcterms:modified xsi:type="dcterms:W3CDTF">2017-09-18T12:20:00Z</dcterms:modified>
</cp:coreProperties>
</file>